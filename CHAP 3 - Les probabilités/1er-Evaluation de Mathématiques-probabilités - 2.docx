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92" w:rsidRPr="009645D4" w:rsidRDefault="00AD3492" w:rsidP="009645D4">
      <w:pPr>
        <w:pStyle w:val="Titre1"/>
      </w:pPr>
      <w:r w:rsidRPr="009645D4">
        <w:t xml:space="preserve">Evaluation de </w:t>
      </w:r>
      <w:r w:rsidR="00D57E0A">
        <w:t>Mathématiques</w:t>
      </w:r>
    </w:p>
    <w:tbl>
      <w:tblPr>
        <w:tblStyle w:val="Grilledutableau"/>
        <w:tblW w:w="10490" w:type="dxa"/>
        <w:tblInd w:w="108" w:type="dxa"/>
        <w:tblLook w:val="04A0"/>
      </w:tblPr>
      <w:tblGrid>
        <w:gridCol w:w="1418"/>
        <w:gridCol w:w="9072"/>
      </w:tblGrid>
      <w:tr w:rsidR="009645D4" w:rsidTr="009645D4">
        <w:trPr>
          <w:trHeight w:val="1136"/>
        </w:trPr>
        <w:tc>
          <w:tcPr>
            <w:tcW w:w="1418" w:type="dxa"/>
          </w:tcPr>
          <w:p w:rsidR="009645D4" w:rsidRDefault="009645D4">
            <w:r>
              <w:t>Note</w:t>
            </w:r>
          </w:p>
        </w:tc>
        <w:tc>
          <w:tcPr>
            <w:tcW w:w="9072" w:type="dxa"/>
          </w:tcPr>
          <w:p w:rsidR="009645D4" w:rsidRDefault="009645D4">
            <w:r>
              <w:t>Appréciation</w:t>
            </w:r>
          </w:p>
        </w:tc>
      </w:tr>
    </w:tbl>
    <w:p w:rsidR="00AD3492" w:rsidRPr="00236FDF" w:rsidRDefault="00B92D3D" w:rsidP="00236FDF">
      <w:pPr>
        <w:pStyle w:val="Titre2"/>
      </w:pPr>
      <w:r>
        <w:t>Exercice 1 : (</w:t>
      </w:r>
      <w:r w:rsidR="00077B5A">
        <w:t>6</w:t>
      </w:r>
      <w:r w:rsidR="00AD3492" w:rsidRPr="00236FDF">
        <w:t xml:space="preserve"> points)</w:t>
      </w:r>
    </w:p>
    <w:p w:rsidR="00AC3626" w:rsidRPr="00AC3626" w:rsidRDefault="00AC3626" w:rsidP="00077B5A">
      <w:pPr>
        <w:rPr>
          <w:i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5512274</wp:posOffset>
            </wp:positionH>
            <wp:positionV relativeFrom="paragraph">
              <wp:posOffset>220610</wp:posOffset>
            </wp:positionV>
            <wp:extent cx="1263839" cy="859809"/>
            <wp:effectExtent l="19050" t="0" r="0" b="0"/>
            <wp:wrapNone/>
            <wp:docPr id="7" name="Image 7" descr="Résultat de recherche d'images pour &quot;jeu de carte 32 cart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jeu de carte 32 cartes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839" cy="85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7B5A">
        <w:t>On choisit une carte dans un jeu usuel de 32 cartes.</w:t>
      </w:r>
      <w:r>
        <w:t xml:space="preserve"> </w:t>
      </w:r>
      <w:r w:rsidRPr="00AC3626">
        <w:rPr>
          <w:i/>
        </w:rPr>
        <w:t>Exprimer vos résultats sous forme de fraction irréductible.</w:t>
      </w:r>
    </w:p>
    <w:p w:rsidR="00077B5A" w:rsidRDefault="00077B5A" w:rsidP="00077B5A">
      <w:pPr>
        <w:pStyle w:val="Paragraphedeliste"/>
        <w:numPr>
          <w:ilvl w:val="0"/>
          <w:numId w:val="9"/>
        </w:numPr>
      </w:pPr>
      <w:r>
        <w:t>Quelle est la probabilité de choisir une carte "Reine" ?</w:t>
      </w:r>
    </w:p>
    <w:p w:rsidR="00077B5A" w:rsidRDefault="00077B5A" w:rsidP="00077B5A">
      <w:pPr>
        <w:pStyle w:val="Paragraphedeliste"/>
        <w:ind w:left="644"/>
      </w:pPr>
    </w:p>
    <w:p w:rsidR="00077B5A" w:rsidRDefault="00077B5A" w:rsidP="00077B5A">
      <w:pPr>
        <w:pStyle w:val="Paragraphedeliste"/>
        <w:ind w:left="644"/>
      </w:pPr>
    </w:p>
    <w:p w:rsidR="00077B5A" w:rsidRDefault="00077B5A" w:rsidP="00077B5A">
      <w:pPr>
        <w:pStyle w:val="Paragraphedeliste"/>
        <w:numPr>
          <w:ilvl w:val="0"/>
          <w:numId w:val="9"/>
        </w:numPr>
      </w:pPr>
      <w:r>
        <w:t>Quelle est la probabilité de choisir une carte "Rouge" ?</w:t>
      </w:r>
    </w:p>
    <w:p w:rsidR="00077B5A" w:rsidRDefault="00077B5A" w:rsidP="00077B5A">
      <w:pPr>
        <w:pStyle w:val="Paragraphedeliste"/>
        <w:ind w:left="644"/>
      </w:pPr>
    </w:p>
    <w:p w:rsidR="00077B5A" w:rsidRDefault="00077B5A" w:rsidP="00077B5A">
      <w:pPr>
        <w:pStyle w:val="Paragraphedeliste"/>
        <w:ind w:left="644"/>
      </w:pPr>
    </w:p>
    <w:p w:rsidR="00077B5A" w:rsidRDefault="00077B5A" w:rsidP="00077B5A">
      <w:pPr>
        <w:pStyle w:val="Paragraphedeliste"/>
        <w:numPr>
          <w:ilvl w:val="0"/>
          <w:numId w:val="9"/>
        </w:numPr>
      </w:pPr>
      <w:r>
        <w:t>Quelle est la probabilité de choisir une carte "Reine et Rouge " ?</w:t>
      </w:r>
    </w:p>
    <w:p w:rsidR="00077B5A" w:rsidRDefault="00077B5A" w:rsidP="00077B5A">
      <w:pPr>
        <w:pStyle w:val="Paragraphedeliste"/>
        <w:ind w:left="644"/>
      </w:pPr>
    </w:p>
    <w:p w:rsidR="00077B5A" w:rsidRDefault="00077B5A" w:rsidP="00077B5A">
      <w:pPr>
        <w:pStyle w:val="Paragraphedeliste"/>
        <w:ind w:left="644"/>
      </w:pPr>
    </w:p>
    <w:p w:rsidR="00077B5A" w:rsidRDefault="00077B5A" w:rsidP="00077B5A">
      <w:pPr>
        <w:pStyle w:val="Paragraphedeliste"/>
        <w:numPr>
          <w:ilvl w:val="0"/>
          <w:numId w:val="9"/>
        </w:numPr>
      </w:pPr>
      <w:r>
        <w:t>Quelle est la probabilité de choisir une carte "Reine ou Rouge" ?</w:t>
      </w:r>
    </w:p>
    <w:p w:rsidR="00077B5A" w:rsidRDefault="00077B5A" w:rsidP="00077B5A">
      <w:pPr>
        <w:pStyle w:val="Paragraphedeliste"/>
        <w:ind w:left="284"/>
      </w:pPr>
    </w:p>
    <w:p w:rsidR="00077B5A" w:rsidRDefault="00077B5A" w:rsidP="00077B5A">
      <w:pPr>
        <w:pStyle w:val="Paragraphedeliste"/>
        <w:ind w:left="284"/>
      </w:pPr>
    </w:p>
    <w:p w:rsidR="009645D4" w:rsidRDefault="00077B5A" w:rsidP="00077B5A">
      <w:pPr>
        <w:pStyle w:val="Paragraphedeliste"/>
        <w:numPr>
          <w:ilvl w:val="0"/>
          <w:numId w:val="9"/>
        </w:numPr>
      </w:pPr>
      <w:r>
        <w:t>Quelle est la probabilité de choisir une carte "Carreau " ?</w:t>
      </w:r>
    </w:p>
    <w:p w:rsidR="00077B5A" w:rsidRDefault="00077B5A" w:rsidP="00077B5A">
      <w:pPr>
        <w:pStyle w:val="Paragraphedeliste"/>
      </w:pPr>
    </w:p>
    <w:p w:rsidR="00077B5A" w:rsidRDefault="00077B5A" w:rsidP="00077B5A">
      <w:pPr>
        <w:pStyle w:val="Paragraphedeliste"/>
      </w:pPr>
    </w:p>
    <w:p w:rsidR="00077B5A" w:rsidRDefault="00077B5A" w:rsidP="00077B5A">
      <w:pPr>
        <w:pStyle w:val="Paragraphedeliste"/>
        <w:numPr>
          <w:ilvl w:val="0"/>
          <w:numId w:val="9"/>
        </w:numPr>
      </w:pPr>
      <w:r>
        <w:t>Quelle est la probabilité de choisir une carte "Non Carreau " ?</w:t>
      </w:r>
    </w:p>
    <w:p w:rsidR="00077B5A" w:rsidRDefault="00077B5A" w:rsidP="00236FDF">
      <w:pPr>
        <w:pStyle w:val="Titre2"/>
      </w:pPr>
    </w:p>
    <w:p w:rsidR="00077B5A" w:rsidRDefault="00077B5A" w:rsidP="00236FDF">
      <w:pPr>
        <w:pStyle w:val="Titre2"/>
      </w:pPr>
    </w:p>
    <w:p w:rsidR="00AD3492" w:rsidRDefault="00B92D3D" w:rsidP="00236FDF">
      <w:pPr>
        <w:pStyle w:val="Titre2"/>
      </w:pPr>
      <w:r>
        <w:t>Exercice 2 : (8</w:t>
      </w:r>
      <w:r w:rsidR="00AD3492" w:rsidRPr="009645D4">
        <w:t xml:space="preserve"> points</w:t>
      </w:r>
      <w:r w:rsidR="00AD3492">
        <w:t>)</w:t>
      </w:r>
      <w:r w:rsidR="00E53A01">
        <w:t xml:space="preserve"> </w:t>
      </w:r>
      <w:r w:rsidR="00E53A01" w:rsidRPr="00E53A01">
        <w:rPr>
          <w:i/>
        </w:rPr>
        <w:t>tiré du</w:t>
      </w:r>
      <w:r w:rsidR="00E53A01">
        <w:t xml:space="preserve"> </w:t>
      </w:r>
      <w:r w:rsidR="00E53A01" w:rsidRPr="00E53A01">
        <w:rPr>
          <w:i/>
        </w:rPr>
        <w:t>Sujet</w:t>
      </w:r>
      <w:r w:rsidR="00E53A01">
        <w:rPr>
          <w:i/>
        </w:rPr>
        <w:t xml:space="preserve"> de</w:t>
      </w:r>
      <w:r w:rsidR="00E53A01" w:rsidRPr="00E53A01">
        <w:rPr>
          <w:i/>
        </w:rPr>
        <w:t xml:space="preserve"> bac</w:t>
      </w:r>
      <w:r w:rsidR="00E53A01">
        <w:rPr>
          <w:i/>
        </w:rPr>
        <w:t xml:space="preserve"> pro</w:t>
      </w:r>
      <w:r w:rsidR="00E53A01" w:rsidRPr="00E53A01">
        <w:rPr>
          <w:i/>
        </w:rPr>
        <w:t xml:space="preserve"> 2016</w:t>
      </w:r>
    </w:p>
    <w:p w:rsidR="00E53A01" w:rsidRPr="00E53A01" w:rsidRDefault="00E53A01" w:rsidP="00E53A01">
      <w:pPr>
        <w:rPr>
          <w:rFonts w:ascii="Times New Roman" w:hAnsi="Times New Roman" w:cs="Times New Roman"/>
          <w:sz w:val="24"/>
          <w:szCs w:val="24"/>
          <w:lang w:bidi="ar-SA"/>
        </w:rPr>
      </w:pPr>
      <w:r w:rsidRPr="00E53A01">
        <w:rPr>
          <w:rFonts w:ascii="Times New Roman" w:hAnsi="Times New Roman" w:cs="Times New Roman"/>
          <w:sz w:val="24"/>
          <w:szCs w:val="24"/>
          <w:lang w:bidi="ar-SA"/>
        </w:rPr>
        <w:t>En début d’année, une enquête sur la fréquence du petit déjeuner a été réalisée auprès des 250 élèves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E53A01">
        <w:rPr>
          <w:rFonts w:ascii="Times New Roman" w:hAnsi="Times New Roman" w:cs="Times New Roman"/>
          <w:sz w:val="24"/>
          <w:szCs w:val="24"/>
          <w:lang w:bidi="ar-SA"/>
        </w:rPr>
        <w:t>internes d’un établissement. Le questionnaire proposait 3 réponses seulement : chaque matin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E53A01">
        <w:rPr>
          <w:rFonts w:ascii="Times New Roman" w:hAnsi="Times New Roman" w:cs="Times New Roman"/>
          <w:sz w:val="24"/>
          <w:szCs w:val="24"/>
          <w:lang w:bidi="ar-SA"/>
        </w:rPr>
        <w:t>occasionnellement ou jamais.</w:t>
      </w:r>
    </w:p>
    <w:p w:rsidR="00E53A01" w:rsidRP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E53A01">
        <w:rPr>
          <w:rFonts w:ascii="Times New Roman" w:hAnsi="Times New Roman" w:cs="Times New Roman"/>
          <w:sz w:val="24"/>
          <w:szCs w:val="24"/>
          <w:lang w:bidi="ar-SA"/>
        </w:rPr>
        <w:t>1. A l’aide des données suivantes, compléter le tableau fourni en annexe A :</w:t>
      </w:r>
    </w:p>
    <w:p w:rsidR="00E53A01" w:rsidRPr="00E53A01" w:rsidRDefault="00E53A01" w:rsidP="00E53A01">
      <w:pPr>
        <w:pStyle w:val="Paragraphedeliste"/>
        <w:numPr>
          <w:ilvl w:val="0"/>
          <w:numId w:val="10"/>
        </w:num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E53A01">
        <w:rPr>
          <w:rFonts w:ascii="Times New Roman" w:hAnsi="Times New Roman" w:cs="Times New Roman"/>
          <w:sz w:val="24"/>
          <w:szCs w:val="24"/>
          <w:lang w:bidi="ar-SA"/>
        </w:rPr>
        <w:t>52 % des élèves internes sont des filles.</w:t>
      </w:r>
    </w:p>
    <w:p w:rsidR="00E53A01" w:rsidRPr="00E53A01" w:rsidRDefault="00E53A01" w:rsidP="00E53A01">
      <w:pPr>
        <w:pStyle w:val="Paragraphedeliste"/>
        <w:numPr>
          <w:ilvl w:val="0"/>
          <w:numId w:val="10"/>
        </w:num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E53A01">
        <w:rPr>
          <w:rFonts w:ascii="Times New Roman" w:hAnsi="Times New Roman" w:cs="Times New Roman"/>
          <w:sz w:val="24"/>
          <w:szCs w:val="24"/>
          <w:lang w:bidi="ar-SA"/>
        </w:rPr>
        <w:t>20 % des filles ne prennent jamais de petit déjeuner.</w:t>
      </w:r>
    </w:p>
    <w:p w:rsidR="00E53A01" w:rsidRPr="00E53A01" w:rsidRDefault="00E53A01" w:rsidP="00E53A01">
      <w:pPr>
        <w:pStyle w:val="Paragraphedeliste"/>
        <w:numPr>
          <w:ilvl w:val="0"/>
          <w:numId w:val="10"/>
        </w:num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E53A01">
        <w:rPr>
          <w:rFonts w:ascii="Times New Roman" w:hAnsi="Times New Roman" w:cs="Times New Roman"/>
          <w:sz w:val="24"/>
          <w:szCs w:val="24"/>
          <w:lang w:bidi="ar-SA"/>
        </w:rPr>
        <w:t>60 % des élèves internes prennent un petit déjeuner chaque matin et, parmi eux,</w:t>
      </w:r>
      <w:r w:rsidRPr="00E53A01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E53A01">
        <w:rPr>
          <w:rFonts w:ascii="Times New Roman" w:hAnsi="Times New Roman" w:cs="Times New Roman"/>
          <w:sz w:val="24"/>
          <w:szCs w:val="24"/>
          <w:lang w:bidi="ar-SA"/>
        </w:rPr>
        <w:t>53</w:t>
      </w:r>
      <w:r w:rsidRPr="00E53A01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E53A01">
        <w:rPr>
          <w:rFonts w:ascii="Times New Roman" w:hAnsi="Times New Roman" w:cs="Times New Roman"/>
          <w:sz w:val="24"/>
          <w:szCs w:val="24"/>
          <w:lang w:bidi="ar-SA"/>
        </w:rPr>
        <w:t>sont des</w:t>
      </w:r>
      <w:r w:rsidRPr="00E53A01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E53A01">
        <w:rPr>
          <w:rFonts w:ascii="Times New Roman" w:hAnsi="Times New Roman" w:cs="Times New Roman"/>
          <w:sz w:val="24"/>
          <w:szCs w:val="24"/>
          <w:lang w:bidi="ar-SA"/>
        </w:rPr>
        <w:t>garçons.</w:t>
      </w:r>
    </w:p>
    <w:p w:rsid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E53A01" w:rsidRP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E53A01">
        <w:rPr>
          <w:rFonts w:ascii="Times New Roman" w:hAnsi="Times New Roman" w:cs="Times New Roman"/>
          <w:sz w:val="24"/>
          <w:szCs w:val="24"/>
          <w:lang w:bidi="ar-SA"/>
        </w:rPr>
        <w:lastRenderedPageBreak/>
        <w:t>2. Calculer le pourcentage de garçons prenant occasionnellement un petit déjeuner dans cet établissement.</w:t>
      </w:r>
    </w:p>
    <w:p w:rsid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E53A01" w:rsidRP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E53A01">
        <w:rPr>
          <w:rFonts w:ascii="Times New Roman" w:hAnsi="Times New Roman" w:cs="Times New Roman"/>
          <w:sz w:val="24"/>
          <w:szCs w:val="24"/>
          <w:lang w:bidi="ar-SA"/>
        </w:rPr>
        <w:t>3. L’infirmière de l’établissement interroge, au hasard, un élève (fille ou garçon) parmi les internes.</w:t>
      </w:r>
    </w:p>
    <w:p w:rsidR="00E53A01" w:rsidRPr="00E53A01" w:rsidRDefault="00E53A01" w:rsidP="00E53A01">
      <w:pPr>
        <w:jc w:val="left"/>
        <w:rPr>
          <w:rFonts w:ascii="Times New Roman" w:hAnsi="Times New Roman" w:cs="Times New Roman"/>
          <w:i/>
          <w:sz w:val="24"/>
          <w:szCs w:val="24"/>
          <w:lang w:bidi="ar-SA"/>
        </w:rPr>
      </w:pPr>
      <w:r w:rsidRPr="00E53A01">
        <w:rPr>
          <w:rFonts w:ascii="Times New Roman" w:hAnsi="Times New Roman" w:cs="Times New Roman"/>
          <w:i/>
          <w:sz w:val="24"/>
          <w:szCs w:val="24"/>
          <w:lang w:bidi="ar-SA"/>
        </w:rPr>
        <w:t>Les résultats seront arrondis à 10</w:t>
      </w:r>
      <w:r w:rsidRPr="00E53A01">
        <w:rPr>
          <w:rFonts w:ascii="Times New Roman" w:hAnsi="Times New Roman" w:cs="Times New Roman"/>
          <w:i/>
          <w:sz w:val="24"/>
          <w:szCs w:val="24"/>
          <w:vertAlign w:val="superscript"/>
          <w:lang w:bidi="ar-SA"/>
        </w:rPr>
        <w:t>-2</w:t>
      </w:r>
      <w:r w:rsidRPr="00E53A01">
        <w:rPr>
          <w:rFonts w:ascii="Times New Roman" w:hAnsi="Times New Roman" w:cs="Times New Roman"/>
          <w:i/>
          <w:sz w:val="24"/>
          <w:szCs w:val="24"/>
          <w:lang w:bidi="ar-SA"/>
        </w:rPr>
        <w:t xml:space="preserve"> près.</w:t>
      </w:r>
    </w:p>
    <w:p w:rsidR="00E53A01" w:rsidRPr="00E53A01" w:rsidRDefault="00E53A01" w:rsidP="00E53A01">
      <w:pPr>
        <w:pStyle w:val="Paragraphedeliste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E53A01">
        <w:rPr>
          <w:rFonts w:ascii="Times New Roman" w:hAnsi="Times New Roman" w:cs="Times New Roman"/>
          <w:sz w:val="24"/>
          <w:szCs w:val="24"/>
          <w:lang w:bidi="ar-SA"/>
        </w:rPr>
        <w:t>Calculer la probabilité que cet élève ne prenne jamais de petit déjeuner.</w:t>
      </w:r>
    </w:p>
    <w:p w:rsid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E53A01" w:rsidRP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E53A01" w:rsidRPr="00E53A01" w:rsidRDefault="00E53A01" w:rsidP="00E53A01">
      <w:pPr>
        <w:pStyle w:val="Paragraphedeliste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E53A01">
        <w:rPr>
          <w:rFonts w:ascii="Times New Roman" w:hAnsi="Times New Roman" w:cs="Times New Roman"/>
          <w:sz w:val="24"/>
          <w:szCs w:val="24"/>
          <w:lang w:bidi="ar-SA"/>
        </w:rPr>
        <w:t>Sachant que l’élève choisie est une fille, calculer la probabilité qu’elle prenne un petit déjeuner</w:t>
      </w:r>
      <w:r w:rsidRPr="00E53A01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E53A01">
        <w:rPr>
          <w:rFonts w:ascii="Times New Roman" w:hAnsi="Times New Roman" w:cs="Times New Roman"/>
          <w:sz w:val="24"/>
          <w:szCs w:val="24"/>
          <w:lang w:bidi="ar-SA"/>
        </w:rPr>
        <w:t>chaque matin.</w:t>
      </w:r>
    </w:p>
    <w:p w:rsid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E53A01" w:rsidRP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077B5A" w:rsidRPr="00E53A01" w:rsidRDefault="00E53A01" w:rsidP="00E53A01">
      <w:pPr>
        <w:pStyle w:val="Paragraphedeliste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E53A01">
        <w:rPr>
          <w:rFonts w:ascii="Times New Roman" w:hAnsi="Times New Roman" w:cs="Times New Roman"/>
          <w:sz w:val="24"/>
          <w:szCs w:val="24"/>
          <w:lang w:bidi="ar-SA"/>
        </w:rPr>
        <w:t>L’infirmière de l’établissement interroge maintenant, au hasard, un élève qui ne prend jamais de</w:t>
      </w:r>
      <w:r w:rsidRPr="00E53A01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E53A01">
        <w:rPr>
          <w:rFonts w:ascii="Times New Roman" w:hAnsi="Times New Roman" w:cs="Times New Roman"/>
          <w:sz w:val="24"/>
          <w:szCs w:val="24"/>
          <w:lang w:bidi="ar-SA"/>
        </w:rPr>
        <w:t>petit déjeuner. Calculer la probabilité que cet élève soit un garçon.</w:t>
      </w:r>
    </w:p>
    <w:p w:rsid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E53A01" w:rsidRDefault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br w:type="page"/>
      </w:r>
    </w:p>
    <w:p w:rsidR="00AD3492" w:rsidRDefault="00B92D3D" w:rsidP="00236FDF">
      <w:pPr>
        <w:pStyle w:val="Titre2"/>
      </w:pPr>
      <w:r>
        <w:lastRenderedPageBreak/>
        <w:t>Exercice 3 : (6</w:t>
      </w:r>
      <w:r w:rsidR="00AD3492">
        <w:t xml:space="preserve"> points)</w:t>
      </w:r>
      <w:r w:rsidR="00E53A01">
        <w:t xml:space="preserve"> type bac</w:t>
      </w:r>
    </w:p>
    <w:p w:rsidR="00A6048C" w:rsidRDefault="00A6048C" w:rsidP="00A6048C">
      <w:r>
        <w:t>Afin d’évaluer la qualité de la récolte à venir sur un verger, un agriculteur effectue le prélèvement d’un échantillon de 160 pommes de la production.</w:t>
      </w:r>
    </w:p>
    <w:p w:rsidR="00A6048C" w:rsidRDefault="00A6048C" w:rsidP="00A6048C">
      <w:r>
        <w:t>Les 56 pommes de cet échantillon dont le diamètre n’est pas satisfaisant sont déclassées.</w:t>
      </w:r>
    </w:p>
    <w:p w:rsidR="00A6048C" w:rsidRDefault="00A6048C" w:rsidP="00A6048C">
      <w:r>
        <w:t>Dans cet échantillon, il constate que :</w:t>
      </w:r>
    </w:p>
    <w:p w:rsidR="00A6048C" w:rsidRDefault="00A6048C" w:rsidP="00A6048C">
      <w:pPr>
        <w:pStyle w:val="Paragraphedeliste"/>
        <w:numPr>
          <w:ilvl w:val="0"/>
          <w:numId w:val="12"/>
        </w:numPr>
      </w:pPr>
      <w:r>
        <w:t>40 % des pommes déclassées ont un goût acidulé,</w:t>
      </w:r>
    </w:p>
    <w:p w:rsidR="00A6048C" w:rsidRDefault="00A6048C" w:rsidP="00A6048C">
      <w:pPr>
        <w:pStyle w:val="Paragraphedeliste"/>
        <w:numPr>
          <w:ilvl w:val="0"/>
          <w:numId w:val="12"/>
        </w:numPr>
      </w:pPr>
      <w:r>
        <w:t>30 % des pommes non-déclassées ont un goût acidulé.</w:t>
      </w:r>
    </w:p>
    <w:p w:rsidR="00A6048C" w:rsidRDefault="00A6048C" w:rsidP="00A6048C">
      <w:r>
        <w:t>On suppose que cet échantillon est parfaitement représentatif de l’ensemble de la production.</w:t>
      </w:r>
    </w:p>
    <w:p w:rsidR="00A6048C" w:rsidRDefault="00A6048C" w:rsidP="00A6048C">
      <w:r>
        <w:t>On cueille au hasard une pomme de ce verger et on note :</w:t>
      </w:r>
    </w:p>
    <w:p w:rsidR="00A6048C" w:rsidRDefault="00A6048C" w:rsidP="00A6048C">
      <w:pPr>
        <w:pStyle w:val="Paragraphedeliste"/>
        <w:numPr>
          <w:ilvl w:val="0"/>
          <w:numId w:val="13"/>
        </w:numPr>
      </w:pPr>
      <w:r>
        <w:t>D l’évènement : « la pomme cueillie est déclassée »</w:t>
      </w:r>
    </w:p>
    <w:p w:rsidR="00A6048C" w:rsidRDefault="00A6048C" w:rsidP="00A6048C">
      <w:pPr>
        <w:pStyle w:val="Paragraphedeliste"/>
        <w:numPr>
          <w:ilvl w:val="0"/>
          <w:numId w:val="13"/>
        </w:numPr>
      </w:pPr>
      <w:r>
        <w:t>A l’évènement : « la pomme cueillie a un goût acidulé »</w:t>
      </w:r>
    </w:p>
    <w:p w:rsidR="00A6048C" w:rsidRDefault="00A6048C" w:rsidP="00A6048C">
      <w:r>
        <w:t xml:space="preserve">1) Montrer que </w:t>
      </w:r>
      <w:r>
        <w:t>P(D</w:t>
      </w:r>
      <w:r>
        <w:t>)</w:t>
      </w:r>
      <w:r>
        <w:t>= 0,35.</w:t>
      </w:r>
    </w:p>
    <w:p w:rsidR="00A6048C" w:rsidRDefault="00A6048C" w:rsidP="00A6048C"/>
    <w:p w:rsidR="00A6048C" w:rsidRDefault="00A6048C" w:rsidP="00A6048C"/>
    <w:p w:rsidR="00A6048C" w:rsidRDefault="00A6048C" w:rsidP="00A6048C">
      <w:r>
        <w:rPr>
          <w:noProof/>
          <w:lang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65.25pt;margin-top:24.4pt;width:7.95pt;height:0;z-index:251665408" o:connectortype="straight"/>
        </w:pict>
      </w:r>
    </w:p>
    <w:p w:rsidR="00A6048C" w:rsidRDefault="00A6048C" w:rsidP="00A6048C">
      <w:r>
        <w:t xml:space="preserve">2) Calculer </w:t>
      </w:r>
      <w:r>
        <w:t>P(D</w:t>
      </w:r>
      <w:r>
        <w:t>)</w:t>
      </w:r>
      <w:r>
        <w:t>, et préciser la signification du résultat dans le contexte de l'exercice.</w:t>
      </w:r>
    </w:p>
    <w:p w:rsidR="00A6048C" w:rsidRDefault="00A6048C" w:rsidP="00A6048C"/>
    <w:p w:rsidR="00A6048C" w:rsidRDefault="00A6048C" w:rsidP="00A6048C"/>
    <w:p w:rsidR="00A6048C" w:rsidRDefault="00A6048C" w:rsidP="00A6048C"/>
    <w:p w:rsidR="00A6048C" w:rsidRDefault="00A6048C" w:rsidP="00A6048C">
      <w:r>
        <w:t>3) C</w:t>
      </w:r>
      <w:r>
        <w:t>ompléter l'a</w:t>
      </w:r>
      <w:r>
        <w:t>rbre de probabilités en annexe B</w:t>
      </w:r>
      <w:r>
        <w:t xml:space="preserve"> (à rendre avec la copie) en indiquant les probabilités sur les branches correspondantes.</w:t>
      </w:r>
    </w:p>
    <w:p w:rsidR="00A6048C" w:rsidRDefault="00A6048C" w:rsidP="00A6048C">
      <w:r>
        <w:t>4) C</w:t>
      </w:r>
      <w:r>
        <w:t>alculer la probabilité de l’évènement : « la pomme cueillie est déclassée et a un goût acidulé ».</w:t>
      </w:r>
    </w:p>
    <w:p w:rsidR="00A6048C" w:rsidRDefault="00A6048C" w:rsidP="00A6048C"/>
    <w:p w:rsidR="00A6048C" w:rsidRDefault="00A6048C" w:rsidP="00A6048C"/>
    <w:p w:rsidR="00A6048C" w:rsidRDefault="00A6048C" w:rsidP="00A6048C"/>
    <w:p w:rsidR="00B92D3D" w:rsidRDefault="00A6048C" w:rsidP="00A6048C">
      <w:r>
        <w:t>5) C</w:t>
      </w:r>
      <w:r>
        <w:t>alculer la probabilité de l’évènement : « la pomme cueillie a un goût acidulé ».</w:t>
      </w:r>
    </w:p>
    <w:p w:rsidR="00A6048C" w:rsidRDefault="00A6048C">
      <w:pPr>
        <w:jc w:val="left"/>
        <w:rPr>
          <w:rFonts w:ascii="Times New Roman" w:hAnsi="Times New Roman" w:cs="Times New Roman"/>
          <w:b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bidi="ar-SA"/>
        </w:rPr>
        <w:br w:type="page"/>
      </w:r>
    </w:p>
    <w:p w:rsidR="00A6048C" w:rsidRDefault="00A6048C" w:rsidP="00A6048C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bidi="ar-SA"/>
        </w:rPr>
      </w:pPr>
    </w:p>
    <w:p w:rsidR="00A6048C" w:rsidRDefault="00A6048C" w:rsidP="00A6048C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bidi="ar-SA"/>
        </w:rPr>
      </w:pPr>
    </w:p>
    <w:p w:rsidR="00A6048C" w:rsidRPr="00E53A01" w:rsidRDefault="00A6048C" w:rsidP="00A6048C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bidi="ar-SA"/>
        </w:rPr>
      </w:pPr>
      <w:r w:rsidRPr="00E53A01"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269875</wp:posOffset>
            </wp:positionV>
            <wp:extent cx="5928995" cy="2280920"/>
            <wp:effectExtent l="19050" t="0" r="0" b="0"/>
            <wp:wrapNone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3A01">
        <w:rPr>
          <w:rFonts w:ascii="Times New Roman" w:hAnsi="Times New Roman" w:cs="Times New Roman"/>
          <w:b/>
          <w:sz w:val="24"/>
          <w:szCs w:val="24"/>
          <w:u w:val="single"/>
          <w:lang w:bidi="ar-SA"/>
        </w:rPr>
        <w:t>ANNEXE A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ar-SA"/>
        </w:rPr>
        <w:t xml:space="preserve"> </w:t>
      </w:r>
    </w:p>
    <w:p w:rsidR="00A6048C" w:rsidRDefault="00A6048C" w:rsidP="00A6048C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A6048C" w:rsidRDefault="00A6048C" w:rsidP="00A6048C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A6048C" w:rsidRDefault="00A6048C" w:rsidP="00A6048C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A6048C" w:rsidRDefault="00A6048C" w:rsidP="00A6048C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A6048C" w:rsidRDefault="00A6048C" w:rsidP="00A6048C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A6048C" w:rsidRDefault="00A6048C" w:rsidP="00A6048C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A6048C" w:rsidRDefault="00A6048C" w:rsidP="00A6048C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A6048C" w:rsidRDefault="00A6048C" w:rsidP="00A6048C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E53A01" w:rsidRDefault="00E53A01" w:rsidP="00B92D3D"/>
    <w:p w:rsidR="00E53A01" w:rsidRPr="00E53A01" w:rsidRDefault="00E53A01" w:rsidP="00E53A0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53A01">
        <w:rPr>
          <w:rFonts w:ascii="Times New Roman" w:hAnsi="Times New Roman" w:cs="Times New Roman"/>
          <w:b/>
          <w:sz w:val="32"/>
          <w:u w:val="single"/>
        </w:rPr>
        <w:t xml:space="preserve">Annexe </w:t>
      </w:r>
      <w:r w:rsidR="00A6048C">
        <w:rPr>
          <w:rFonts w:ascii="Times New Roman" w:hAnsi="Times New Roman" w:cs="Times New Roman"/>
          <w:b/>
          <w:sz w:val="32"/>
          <w:u w:val="single"/>
        </w:rPr>
        <w:t>B</w:t>
      </w:r>
      <w:r w:rsidRPr="00E53A01"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p w:rsidR="00E53A01" w:rsidRDefault="00E53A01" w:rsidP="00E53A01">
      <w:pPr>
        <w:jc w:val="center"/>
      </w:pPr>
      <w:r>
        <w:rPr>
          <w:noProof/>
          <w:lang w:eastAsia="fr-FR" w:bidi="ar-SA"/>
        </w:rPr>
        <w:drawing>
          <wp:inline distT="0" distB="0" distL="0" distR="0">
            <wp:extent cx="4572000" cy="3747770"/>
            <wp:effectExtent l="19050" t="0" r="0" b="0"/>
            <wp:docPr id="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4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3D" w:rsidRDefault="00B92D3D" w:rsidP="00B92D3D"/>
    <w:sectPr w:rsidR="00B92D3D" w:rsidSect="00077B5A"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5CB" w:rsidRDefault="00DE65CB" w:rsidP="00AD3492">
      <w:pPr>
        <w:spacing w:after="0" w:line="240" w:lineRule="auto"/>
      </w:pPr>
      <w:r>
        <w:separator/>
      </w:r>
    </w:p>
  </w:endnote>
  <w:endnote w:type="continuationSeparator" w:id="0">
    <w:p w:rsidR="00DE65CB" w:rsidRDefault="00DE65CB" w:rsidP="00AD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846357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236FDF" w:rsidRDefault="003A175F">
            <w:pPr>
              <w:pStyle w:val="Pieddepage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6048C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236FDF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6048C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6FDF" w:rsidRDefault="00236FD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139218"/>
      <w:docPartObj>
        <w:docPartGallery w:val="Page Numbers (Bottom of Page)"/>
        <w:docPartUnique/>
      </w:docPartObj>
    </w:sdtPr>
    <w:sdtContent>
      <w:sdt>
        <w:sdtPr>
          <w:id w:val="261139217"/>
          <w:docPartObj>
            <w:docPartGallery w:val="Page Numbers (Top of Page)"/>
            <w:docPartUnique/>
          </w:docPartObj>
        </w:sdtPr>
        <w:sdtContent>
          <w:p w:rsidR="00077B5A" w:rsidRDefault="00077B5A">
            <w:pPr>
              <w:pStyle w:val="Pieddepage"/>
              <w:jc w:val="right"/>
            </w:pPr>
            <w:r>
              <w:t xml:space="preserve">Page </w:t>
            </w:r>
            <w:r w:rsidR="003A175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A175F">
              <w:rPr>
                <w:b/>
                <w:sz w:val="24"/>
                <w:szCs w:val="24"/>
              </w:rPr>
              <w:fldChar w:fldCharType="separate"/>
            </w:r>
            <w:r w:rsidR="00A6048C">
              <w:rPr>
                <w:b/>
                <w:noProof/>
              </w:rPr>
              <w:t>1</w:t>
            </w:r>
            <w:r w:rsidR="003A175F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3A175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A175F">
              <w:rPr>
                <w:b/>
                <w:sz w:val="24"/>
                <w:szCs w:val="24"/>
              </w:rPr>
              <w:fldChar w:fldCharType="separate"/>
            </w:r>
            <w:r w:rsidR="00A6048C">
              <w:rPr>
                <w:b/>
                <w:noProof/>
              </w:rPr>
              <w:t>4</w:t>
            </w:r>
            <w:r w:rsidR="003A175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77B5A" w:rsidRDefault="00077B5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5CB" w:rsidRDefault="00DE65CB" w:rsidP="00AD3492">
      <w:pPr>
        <w:spacing w:after="0" w:line="240" w:lineRule="auto"/>
      </w:pPr>
      <w:r>
        <w:separator/>
      </w:r>
    </w:p>
  </w:footnote>
  <w:footnote w:type="continuationSeparator" w:id="0">
    <w:p w:rsidR="00DE65CB" w:rsidRDefault="00DE65CB" w:rsidP="00AD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B5A" w:rsidRPr="009645D4" w:rsidRDefault="00077B5A" w:rsidP="00077B5A">
    <w:pPr>
      <w:pStyle w:val="En-tte"/>
      <w:tabs>
        <w:tab w:val="clear" w:pos="9072"/>
        <w:tab w:val="right" w:pos="7938"/>
      </w:tabs>
    </w:pPr>
    <w:r w:rsidRPr="009645D4">
      <w:t>Nom :</w:t>
    </w:r>
    <w:r w:rsidRPr="009645D4">
      <w:tab/>
    </w:r>
    <w:r w:rsidRPr="009645D4">
      <w:tab/>
      <w:t>Date :</w:t>
    </w:r>
  </w:p>
  <w:p w:rsidR="00077B5A" w:rsidRPr="009645D4" w:rsidRDefault="00077B5A" w:rsidP="00077B5A">
    <w:pPr>
      <w:pStyle w:val="En-tte"/>
      <w:tabs>
        <w:tab w:val="clear" w:pos="9072"/>
        <w:tab w:val="right" w:pos="7938"/>
      </w:tabs>
    </w:pPr>
  </w:p>
  <w:p w:rsidR="00077B5A" w:rsidRPr="009645D4" w:rsidRDefault="00077B5A" w:rsidP="00077B5A">
    <w:pPr>
      <w:pStyle w:val="En-tte"/>
      <w:tabs>
        <w:tab w:val="clear" w:pos="9072"/>
        <w:tab w:val="right" w:pos="7938"/>
      </w:tabs>
    </w:pPr>
    <w:r w:rsidRPr="009645D4">
      <w:t>Prénom :</w:t>
    </w:r>
    <w:r w:rsidRPr="009645D4">
      <w:tab/>
    </w:r>
    <w:r w:rsidRPr="009645D4">
      <w:tab/>
      <w:t>Classe 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63BF4"/>
    <w:multiLevelType w:val="hybridMultilevel"/>
    <w:tmpl w:val="9F202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512C1"/>
    <w:multiLevelType w:val="hybridMultilevel"/>
    <w:tmpl w:val="C2C480B4"/>
    <w:lvl w:ilvl="0" w:tplc="0B4E1B96">
      <w:start w:val="1"/>
      <w:numFmt w:val="decimal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A1CF5"/>
    <w:multiLevelType w:val="hybridMultilevel"/>
    <w:tmpl w:val="56766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55821"/>
    <w:multiLevelType w:val="hybridMultilevel"/>
    <w:tmpl w:val="E01417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20EDD"/>
    <w:multiLevelType w:val="hybridMultilevel"/>
    <w:tmpl w:val="277400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33863"/>
    <w:multiLevelType w:val="hybridMultilevel"/>
    <w:tmpl w:val="EB3E4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82DD7"/>
    <w:multiLevelType w:val="hybridMultilevel"/>
    <w:tmpl w:val="7D5817B2"/>
    <w:lvl w:ilvl="0" w:tplc="580C53DC">
      <w:start w:val="1"/>
      <w:numFmt w:val="decimal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B60CCF"/>
    <w:multiLevelType w:val="hybridMultilevel"/>
    <w:tmpl w:val="BD1ED02A"/>
    <w:lvl w:ilvl="0" w:tplc="6D9681DE">
      <w:start w:val="1"/>
      <w:numFmt w:val="decimal"/>
      <w:pStyle w:val="Titre3"/>
      <w:lvlText w:val="Question %1 :"/>
      <w:lvlJc w:val="left"/>
      <w:pPr>
        <w:ind w:left="36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570D1"/>
    <w:multiLevelType w:val="hybridMultilevel"/>
    <w:tmpl w:val="B36013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C13770"/>
    <w:multiLevelType w:val="hybridMultilevel"/>
    <w:tmpl w:val="1592C964"/>
    <w:lvl w:ilvl="0" w:tplc="9E2A383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734AF6"/>
    <w:multiLevelType w:val="hybridMultilevel"/>
    <w:tmpl w:val="746240BA"/>
    <w:lvl w:ilvl="0" w:tplc="BF745A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3B12DAF"/>
    <w:multiLevelType w:val="hybridMultilevel"/>
    <w:tmpl w:val="BE623812"/>
    <w:lvl w:ilvl="0" w:tplc="BC020A62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2D3D"/>
    <w:rsid w:val="00032639"/>
    <w:rsid w:val="00077B5A"/>
    <w:rsid w:val="000C6620"/>
    <w:rsid w:val="000E7547"/>
    <w:rsid w:val="0019434E"/>
    <w:rsid w:val="001957C8"/>
    <w:rsid w:val="001E6810"/>
    <w:rsid w:val="00227690"/>
    <w:rsid w:val="00236FDF"/>
    <w:rsid w:val="002E54F2"/>
    <w:rsid w:val="00331FBA"/>
    <w:rsid w:val="003A175F"/>
    <w:rsid w:val="00426E6A"/>
    <w:rsid w:val="00474F6C"/>
    <w:rsid w:val="004D5B0D"/>
    <w:rsid w:val="00523466"/>
    <w:rsid w:val="005347B9"/>
    <w:rsid w:val="005433A9"/>
    <w:rsid w:val="00567249"/>
    <w:rsid w:val="00636C69"/>
    <w:rsid w:val="00672593"/>
    <w:rsid w:val="006E3A8E"/>
    <w:rsid w:val="006E76B7"/>
    <w:rsid w:val="0076502A"/>
    <w:rsid w:val="007679FA"/>
    <w:rsid w:val="00785D6C"/>
    <w:rsid w:val="00793028"/>
    <w:rsid w:val="007B4749"/>
    <w:rsid w:val="007F0DEF"/>
    <w:rsid w:val="008608C8"/>
    <w:rsid w:val="008F7E63"/>
    <w:rsid w:val="009645D4"/>
    <w:rsid w:val="009920FA"/>
    <w:rsid w:val="00A173FF"/>
    <w:rsid w:val="00A272D7"/>
    <w:rsid w:val="00A45DEC"/>
    <w:rsid w:val="00A6048C"/>
    <w:rsid w:val="00AC3626"/>
    <w:rsid w:val="00AD3492"/>
    <w:rsid w:val="00B419F9"/>
    <w:rsid w:val="00B837A7"/>
    <w:rsid w:val="00B92D3D"/>
    <w:rsid w:val="00BB1A5F"/>
    <w:rsid w:val="00C0292D"/>
    <w:rsid w:val="00C1465E"/>
    <w:rsid w:val="00C302DA"/>
    <w:rsid w:val="00CB41D9"/>
    <w:rsid w:val="00CF71DB"/>
    <w:rsid w:val="00D17018"/>
    <w:rsid w:val="00D57E0A"/>
    <w:rsid w:val="00DB2497"/>
    <w:rsid w:val="00DE65CB"/>
    <w:rsid w:val="00E53A01"/>
    <w:rsid w:val="00EE07E2"/>
    <w:rsid w:val="00F34027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D4"/>
    <w:pPr>
      <w:jc w:val="both"/>
    </w:pPr>
    <w:rPr>
      <w:rFonts w:ascii="Constantia" w:hAnsi="Constant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45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240" w:after="120"/>
      <w:jc w:val="center"/>
      <w:outlineLvl w:val="0"/>
    </w:pPr>
    <w:rPr>
      <w:rFonts w:ascii="Berlin Sans FB Demi" w:eastAsiaTheme="majorEastAsia" w:hAnsi="Berlin Sans FB Demi" w:cs="Aharon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FDF"/>
    <w:pPr>
      <w:pBdr>
        <w:bottom w:val="single" w:sz="4" w:space="1" w:color="auto"/>
      </w:pBdr>
      <w:spacing w:before="240"/>
      <w:jc w:val="left"/>
      <w:outlineLvl w:val="1"/>
    </w:pPr>
    <w:rPr>
      <w:rFonts w:ascii="Berlin Sans FB Demi" w:hAnsi="Berlin Sans FB Demi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45D4"/>
    <w:pPr>
      <w:keepNext/>
      <w:keepLines/>
      <w:numPr>
        <w:numId w:val="3"/>
      </w:numPr>
      <w:spacing w:after="120"/>
      <w:outlineLvl w:val="2"/>
    </w:pPr>
    <w:rPr>
      <w:rFonts w:asciiTheme="majorHAnsi" w:eastAsiaTheme="majorEastAsia" w:hAnsiTheme="majorHAnsi" w:cstheme="majorBidi"/>
      <w:bCs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45D4"/>
    <w:pPr>
      <w:keepNext/>
      <w:keepLines/>
      <w:numPr>
        <w:numId w:val="4"/>
      </w:numPr>
      <w:spacing w:before="200" w:after="240"/>
      <w:ind w:left="357" w:hanging="357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45D4"/>
    <w:rPr>
      <w:rFonts w:ascii="Berlin Sans FB Demi" w:eastAsiaTheme="majorEastAsia" w:hAnsi="Berlin Sans FB Demi" w:cs="Aharoni"/>
      <w:b/>
      <w:bCs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236FDF"/>
    <w:rPr>
      <w:rFonts w:ascii="Berlin Sans FB Demi" w:hAnsi="Berlin Sans FB Demi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645D4"/>
    <w:rPr>
      <w:rFonts w:asciiTheme="majorHAnsi" w:eastAsiaTheme="majorEastAsia" w:hAnsiTheme="majorHAnsi" w:cstheme="majorBidi"/>
      <w:bCs/>
    </w:rPr>
  </w:style>
  <w:style w:type="character" w:customStyle="1" w:styleId="Titre4Car">
    <w:name w:val="Titre 4 Car"/>
    <w:basedOn w:val="Policepardfaut"/>
    <w:link w:val="Titre4"/>
    <w:uiPriority w:val="9"/>
    <w:rsid w:val="009645D4"/>
    <w:rPr>
      <w:rFonts w:ascii="Constantia" w:eastAsiaTheme="majorEastAsia" w:hAnsi="Constantia" w:cstheme="majorBidi"/>
      <w:bCs/>
      <w:i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outlineLvl w:val="9"/>
    </w:pPr>
    <w:rPr>
      <w:lang w:val="fr-FR"/>
    </w:rPr>
  </w:style>
  <w:style w:type="paragraph" w:styleId="En-tte">
    <w:name w:val="header"/>
    <w:basedOn w:val="Normal"/>
    <w:link w:val="En-tteCar"/>
    <w:uiPriority w:val="99"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34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492"/>
    <w:rPr>
      <w:lang w:val="fr-FR"/>
    </w:rPr>
  </w:style>
  <w:style w:type="table" w:styleId="Grilledutableau">
    <w:name w:val="Table Grid"/>
    <w:basedOn w:val="TableauNormal"/>
    <w:uiPriority w:val="59"/>
    <w:rsid w:val="00964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5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7E0A"/>
    <w:rPr>
      <w:rFonts w:ascii="Tahoma" w:hAnsi="Tahoma" w:cs="Tahoma"/>
      <w:sz w:val="16"/>
      <w:szCs w:val="16"/>
      <w:lang w:val="fr-FR"/>
    </w:rPr>
  </w:style>
  <w:style w:type="character" w:styleId="Textedelespacerserv">
    <w:name w:val="Placeholder Text"/>
    <w:basedOn w:val="Policepardfaut"/>
    <w:uiPriority w:val="99"/>
    <w:semiHidden/>
    <w:rsid w:val="00D57E0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&#233;lie\Google%20Drive\CHEP\COURS\Evaluation.dotx" TargetMode="Externa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Evaluation.dotx</Template>
  <TotalTime>53</TotalTime>
  <Pages>4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6</cp:revision>
  <cp:lastPrinted>2017-05-03T18:22:00Z</cp:lastPrinted>
  <dcterms:created xsi:type="dcterms:W3CDTF">2017-05-03T17:43:00Z</dcterms:created>
  <dcterms:modified xsi:type="dcterms:W3CDTF">2017-05-09T15:24:00Z</dcterms:modified>
</cp:coreProperties>
</file>