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575" w:rsidRDefault="00866575" w:rsidP="00866575">
      <w:pPr>
        <w:pStyle w:val="Titre1"/>
      </w:pPr>
      <w:r w:rsidRPr="00866575">
        <w:t>Chapitre 1 : Les Suites arithmétiques et géométriques</w:t>
      </w:r>
    </w:p>
    <w:p w:rsidR="001E4714" w:rsidRDefault="00866575" w:rsidP="00866575">
      <w:pPr>
        <w:tabs>
          <w:tab w:val="left" w:pos="2730"/>
        </w:tabs>
        <w:rPr>
          <w:b/>
          <w:i/>
        </w:rPr>
      </w:pPr>
      <w:r w:rsidRPr="00866575">
        <w:t xml:space="preserve">Introduction : </w:t>
      </w:r>
      <w:r w:rsidRPr="00866575">
        <w:rPr>
          <w:b/>
          <w:i/>
        </w:rPr>
        <w:t>Activité  p 9</w:t>
      </w:r>
    </w:p>
    <w:p w:rsidR="00E97E93" w:rsidRDefault="00E97E93" w:rsidP="00E97E93">
      <w:pPr>
        <w:pStyle w:val="Titre2"/>
      </w:pPr>
      <w:r>
        <w:t>Rappel : Pourcentage / Augmentation / Diminution</w:t>
      </w:r>
    </w:p>
    <w:p w:rsidR="00E97E93" w:rsidRDefault="003C38B6" w:rsidP="00E97E93">
      <w:r>
        <w:rPr>
          <w:noProof/>
          <w:lang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22.5pt;margin-top:11.45pt;width:90.5pt;height:24.5pt;z-index:251669504" fillcolor="gray [1629]" strokecolor="white [3212]">
            <v:textbox>
              <w:txbxContent>
                <w:p w:rsidR="008567FA" w:rsidRPr="003C38B6" w:rsidRDefault="008567F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4, 5 et 6 p 26</w:t>
                  </w:r>
                </w:p>
                <w:p w:rsidR="008567FA" w:rsidRDefault="008567FA"/>
              </w:txbxContent>
            </v:textbox>
          </v:shape>
        </w:pict>
      </w:r>
      <w:r w:rsidR="00E97E93" w:rsidRPr="00E97E93">
        <w:t xml:space="preserve">Augmenter une grandeur de x% revient à la multiplier par </w:t>
      </w:r>
      <w:r w:rsidR="00116727">
        <w:t>………………</w:t>
      </w:r>
    </w:p>
    <w:p w:rsidR="00116727" w:rsidRDefault="00116727" w:rsidP="00E97E93"/>
    <w:p w:rsidR="00E97E93" w:rsidRDefault="00E97E93" w:rsidP="00E97E93">
      <w:r w:rsidRPr="00E97E93">
        <w:t>Diminuer une grandeur de x% revient à la multiplier par</w:t>
      </w:r>
      <w:r>
        <w:t xml:space="preserve"> </w:t>
      </w:r>
      <w:r w:rsidR="00116727">
        <w:t>………………</w:t>
      </w:r>
    </w:p>
    <w:p w:rsidR="00E97E93" w:rsidRDefault="00E97E93" w:rsidP="00E97E93"/>
    <w:tbl>
      <w:tblPr>
        <w:tblStyle w:val="Grilledutableau"/>
        <w:tblW w:w="10764" w:type="dxa"/>
        <w:tblLook w:val="04A0"/>
      </w:tblPr>
      <w:tblGrid>
        <w:gridCol w:w="1668"/>
        <w:gridCol w:w="541"/>
        <w:gridCol w:w="2707"/>
        <w:gridCol w:w="2705"/>
        <w:gridCol w:w="436"/>
        <w:gridCol w:w="2707"/>
      </w:tblGrid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Augmentation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</w:p>
        </w:tc>
        <w:tc>
          <w:tcPr>
            <w:tcW w:w="2718" w:type="dxa"/>
            <w:vAlign w:val="center"/>
          </w:tcPr>
          <w:p w:rsidR="003C38B6" w:rsidRDefault="003C38B6" w:rsidP="003C38B6">
            <w:pPr>
              <w:jc w:val="center"/>
            </w:pPr>
            <w:r>
              <w:t>Coefficient multiplicateur</w:t>
            </w: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Diminution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Coefficient multiplicateur</w:t>
            </w:r>
          </w:p>
        </w:tc>
      </w:tr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+ 50 %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3C38B6">
            <w:pPr>
              <w:jc w:val="center"/>
              <w:rPr>
                <w:color w:val="92D050"/>
              </w:rPr>
            </w:pP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- 50 %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8567FA">
            <w:pPr>
              <w:jc w:val="center"/>
              <w:rPr>
                <w:color w:val="FF0000"/>
              </w:rPr>
            </w:pPr>
          </w:p>
        </w:tc>
      </w:tr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+ 20 %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3C38B6">
            <w:pPr>
              <w:jc w:val="center"/>
              <w:rPr>
                <w:color w:val="92D050"/>
              </w:rPr>
            </w:pP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- 20 %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8567FA">
            <w:pPr>
              <w:jc w:val="center"/>
              <w:rPr>
                <w:color w:val="FF0000"/>
              </w:rPr>
            </w:pPr>
          </w:p>
        </w:tc>
      </w:tr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+ 10 %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3C38B6">
            <w:pPr>
              <w:jc w:val="center"/>
              <w:rPr>
                <w:color w:val="92D050"/>
              </w:rPr>
            </w:pP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- 10 %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8567FA">
            <w:pPr>
              <w:jc w:val="center"/>
              <w:rPr>
                <w:color w:val="FF0000"/>
              </w:rPr>
            </w:pPr>
          </w:p>
        </w:tc>
      </w:tr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+ 1</w:t>
            </w:r>
            <w:r w:rsidR="00437E8D">
              <w:t>,5</w:t>
            </w:r>
            <w:r>
              <w:t xml:space="preserve"> %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3C38B6">
            <w:pPr>
              <w:jc w:val="center"/>
              <w:rPr>
                <w:color w:val="92D050"/>
              </w:rPr>
            </w:pP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- 1</w:t>
            </w:r>
            <w:r w:rsidR="00437E8D">
              <w:t>.5</w:t>
            </w:r>
            <w:r>
              <w:t xml:space="preserve"> %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8567FA">
            <w:pPr>
              <w:jc w:val="center"/>
              <w:rPr>
                <w:color w:val="FF0000"/>
              </w:rPr>
            </w:pPr>
          </w:p>
        </w:tc>
      </w:tr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+ 1 %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3C38B6">
            <w:pPr>
              <w:jc w:val="center"/>
              <w:rPr>
                <w:color w:val="92D050"/>
              </w:rPr>
            </w:pP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- 1 %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8567FA">
            <w:pPr>
              <w:jc w:val="center"/>
              <w:rPr>
                <w:color w:val="FF0000"/>
              </w:rPr>
            </w:pPr>
          </w:p>
        </w:tc>
      </w:tr>
      <w:tr w:rsidR="003C38B6" w:rsidTr="003C38B6">
        <w:tc>
          <w:tcPr>
            <w:tcW w:w="1668" w:type="dxa"/>
            <w:vAlign w:val="center"/>
          </w:tcPr>
          <w:p w:rsidR="003C38B6" w:rsidRDefault="003C38B6" w:rsidP="003C38B6">
            <w:pPr>
              <w:jc w:val="center"/>
            </w:pPr>
            <w:r>
              <w:t>+0.2%</w:t>
            </w:r>
          </w:p>
        </w:tc>
        <w:tc>
          <w:tcPr>
            <w:tcW w:w="542" w:type="dxa"/>
            <w:vAlign w:val="center"/>
          </w:tcPr>
          <w:p w:rsidR="003C38B6" w:rsidRDefault="003C38B6" w:rsidP="003C38B6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3C38B6">
            <w:pPr>
              <w:jc w:val="center"/>
              <w:rPr>
                <w:color w:val="92D050"/>
              </w:rPr>
            </w:pPr>
          </w:p>
        </w:tc>
        <w:tc>
          <w:tcPr>
            <w:tcW w:w="2718" w:type="dxa"/>
            <w:vAlign w:val="center"/>
          </w:tcPr>
          <w:p w:rsidR="003C38B6" w:rsidRDefault="003C38B6" w:rsidP="008567FA">
            <w:pPr>
              <w:jc w:val="center"/>
            </w:pPr>
            <w:r>
              <w:t>- 0.2%</w:t>
            </w:r>
          </w:p>
        </w:tc>
        <w:tc>
          <w:tcPr>
            <w:tcW w:w="400" w:type="dxa"/>
            <w:vAlign w:val="center"/>
          </w:tcPr>
          <w:p w:rsidR="003C38B6" w:rsidRDefault="003C38B6" w:rsidP="008567FA">
            <w:pPr>
              <w:jc w:val="center"/>
            </w:pPr>
            <w:r>
              <w:rPr>
                <w:rFonts w:ascii="Arial" w:hAnsi="Arial" w:cs="Arial"/>
              </w:rPr>
              <w:t>→</w:t>
            </w:r>
          </w:p>
        </w:tc>
        <w:tc>
          <w:tcPr>
            <w:tcW w:w="2718" w:type="dxa"/>
            <w:vAlign w:val="center"/>
          </w:tcPr>
          <w:p w:rsidR="003C38B6" w:rsidRPr="003C38B6" w:rsidRDefault="003C38B6" w:rsidP="008567FA">
            <w:pPr>
              <w:jc w:val="center"/>
              <w:rPr>
                <w:color w:val="FF0000"/>
              </w:rPr>
            </w:pPr>
          </w:p>
        </w:tc>
      </w:tr>
    </w:tbl>
    <w:p w:rsidR="003C38B6" w:rsidRPr="00E97E93" w:rsidRDefault="003C38B6" w:rsidP="00E97E93"/>
    <w:p w:rsidR="00866575" w:rsidRDefault="00866575" w:rsidP="00866575">
      <w:pPr>
        <w:pStyle w:val="Titre2"/>
      </w:pPr>
      <w:r>
        <w:t xml:space="preserve"> Généralités sur les suites </w:t>
      </w:r>
    </w:p>
    <w:p w:rsidR="00866575" w:rsidRDefault="00866575" w:rsidP="00866575">
      <w:r>
        <w:t xml:space="preserve">L’écriture 3, 4, 6, 9, 13, 18 est une </w:t>
      </w:r>
      <w:r w:rsidRPr="000F7573">
        <w:rPr>
          <w:b/>
          <w:bCs/>
        </w:rPr>
        <w:t>suite</w:t>
      </w:r>
      <w:r>
        <w:rPr>
          <w:b/>
          <w:bCs/>
          <w:color w:val="0000FF"/>
        </w:rPr>
        <w:t xml:space="preserve"> </w:t>
      </w:r>
      <w:r>
        <w:t xml:space="preserve">de nombres. </w:t>
      </w:r>
    </w:p>
    <w:p w:rsidR="0071350C" w:rsidRPr="00AB6C54" w:rsidRDefault="00866575" w:rsidP="0071350C">
      <w:pPr>
        <w:rPr>
          <w:color w:val="92D050"/>
        </w:rPr>
      </w:pPr>
      <w:r>
        <w:t xml:space="preserve">Chaque nombre de cette suite constitue un </w:t>
      </w:r>
      <w:r w:rsidRPr="000F7573">
        <w:rPr>
          <w:b/>
          <w:bCs/>
        </w:rPr>
        <w:t>terme</w:t>
      </w:r>
      <w:r>
        <w:rPr>
          <w:b/>
          <w:bCs/>
          <w:color w:val="0000FF"/>
        </w:rPr>
        <w:t xml:space="preserve"> </w:t>
      </w:r>
      <w:r>
        <w:t xml:space="preserve">de la suite noté </w:t>
      </w:r>
      <w:r w:rsidR="00116727">
        <w:rPr>
          <w:i/>
          <w:iCs/>
          <w:color w:val="92D050"/>
        </w:rPr>
        <w:t>………………..</w:t>
      </w:r>
    </w:p>
    <w:p w:rsidR="00866575" w:rsidRDefault="00866575" w:rsidP="00866575">
      <w:r>
        <w:t xml:space="preserve">Pour indiquer le </w:t>
      </w:r>
      <w:r w:rsidRPr="000F7573">
        <w:rPr>
          <w:b/>
          <w:bCs/>
        </w:rPr>
        <w:t xml:space="preserve">rang </w:t>
      </w:r>
      <w:r>
        <w:t xml:space="preserve">(sa position) d’un terme dans la suite on utilise un </w:t>
      </w:r>
      <w:r w:rsidRPr="000F7573">
        <w:rPr>
          <w:b/>
          <w:bCs/>
        </w:rPr>
        <w:t>indice</w:t>
      </w:r>
      <w:r>
        <w:t xml:space="preserve">. </w:t>
      </w:r>
    </w:p>
    <w:p w:rsidR="00866575" w:rsidRDefault="00866575" w:rsidP="00866575">
      <w:r>
        <w:t xml:space="preserve">On notera </w:t>
      </w:r>
      <w:r w:rsidR="00116727">
        <w:rPr>
          <w:b/>
          <w:color w:val="92D050"/>
        </w:rPr>
        <w:t>…………</w:t>
      </w:r>
      <w:r>
        <w:rPr>
          <w:sz w:val="16"/>
          <w:szCs w:val="16"/>
        </w:rPr>
        <w:t xml:space="preserve"> </w:t>
      </w:r>
      <w:proofErr w:type="spellStart"/>
      <w:r>
        <w:t>un</w:t>
      </w:r>
      <w:proofErr w:type="spellEnd"/>
      <w:r>
        <w:t xml:space="preserve"> terme quelconque (le </w:t>
      </w:r>
      <w:proofErr w:type="spellStart"/>
      <w:r>
        <w:rPr>
          <w:i/>
          <w:iCs/>
        </w:rPr>
        <w:t>n</w:t>
      </w:r>
      <w:r>
        <w:t>-ième</w:t>
      </w:r>
      <w:proofErr w:type="spellEnd"/>
      <w:r>
        <w:t xml:space="preserve"> terme de la suite), </w:t>
      </w:r>
      <w:r w:rsidR="00116727">
        <w:rPr>
          <w:i/>
          <w:iCs/>
          <w:color w:val="92D050"/>
        </w:rPr>
        <w:t>………….</w:t>
      </w:r>
      <w:r>
        <w:rPr>
          <w:sz w:val="16"/>
          <w:szCs w:val="16"/>
        </w:rPr>
        <w:t xml:space="preserve"> </w:t>
      </w:r>
      <w:r>
        <w:t xml:space="preserve">le terme qui le précède et </w:t>
      </w:r>
      <w:r w:rsidR="00116727">
        <w:rPr>
          <w:i/>
          <w:iCs/>
          <w:color w:val="92D050"/>
        </w:rPr>
        <w:t>…………..</w:t>
      </w:r>
      <w:r>
        <w:rPr>
          <w:sz w:val="16"/>
          <w:szCs w:val="16"/>
        </w:rPr>
        <w:t xml:space="preserve"> </w:t>
      </w:r>
      <w:r>
        <w:t xml:space="preserve">le terme qui le suit. </w:t>
      </w:r>
    </w:p>
    <w:p w:rsidR="000F7573" w:rsidRDefault="000F7573" w:rsidP="00866575">
      <w:r>
        <w:rPr>
          <w:noProof/>
          <w:lang w:eastAsia="fr-FR" w:bidi="ar-SA"/>
        </w:rPr>
      </w:r>
      <w:r w:rsidR="0071350C">
        <w:pict>
          <v:shape id="_x0000_s1028" type="#_x0000_t202" style="width:515.25pt;height:62.35pt;mso-position-horizontal-relative:char;mso-position-vertical-relative:line">
            <v:textbox>
              <w:txbxContent>
                <w:p w:rsidR="008567FA" w:rsidRDefault="008567FA" w:rsidP="000F7573">
                  <w:pPr>
                    <w:rPr>
                      <w:i/>
                    </w:rPr>
                  </w:pPr>
                  <w:r w:rsidRPr="000F7573">
                    <w:rPr>
                      <w:i/>
                    </w:rPr>
                    <w:t>Exemple :</w:t>
                  </w:r>
                </w:p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003"/>
                    <w:gridCol w:w="2003"/>
                    <w:gridCol w:w="2003"/>
                    <w:gridCol w:w="2004"/>
                    <w:gridCol w:w="2004"/>
                  </w:tblGrid>
                  <w:tr w:rsidR="008567FA" w:rsidTr="000F7573"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  <w:tc>
                      <w:tcPr>
                        <w:tcW w:w="2004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  <w:tc>
                      <w:tcPr>
                        <w:tcW w:w="2004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</w:tr>
                  <w:tr w:rsidR="008567FA" w:rsidTr="000F7573"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  <w:tc>
                      <w:tcPr>
                        <w:tcW w:w="2004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  <w:tc>
                      <w:tcPr>
                        <w:tcW w:w="2004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</w:tr>
                  <w:tr w:rsidR="008567FA" w:rsidTr="000F7573"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  <w:tc>
                      <w:tcPr>
                        <w:tcW w:w="2003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  <w:tc>
                      <w:tcPr>
                        <w:tcW w:w="2004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  <w:tc>
                      <w:tcPr>
                        <w:tcW w:w="2004" w:type="dxa"/>
                        <w:vAlign w:val="center"/>
                      </w:tcPr>
                      <w:p w:rsidR="008567FA" w:rsidRPr="000F7573" w:rsidRDefault="008567FA" w:rsidP="000F7573">
                        <w:pPr>
                          <w:jc w:val="center"/>
                          <w:rPr>
                            <w:i/>
                            <w:color w:val="92D050"/>
                          </w:rPr>
                        </w:pPr>
                      </w:p>
                    </w:tc>
                  </w:tr>
                </w:tbl>
                <w:p w:rsidR="008567FA" w:rsidRDefault="008567FA" w:rsidP="000F7573">
                  <w:pPr>
                    <w:rPr>
                      <w:i/>
                    </w:rPr>
                  </w:pPr>
                </w:p>
                <w:p w:rsidR="008567FA" w:rsidRPr="000F7573" w:rsidRDefault="008567FA" w:rsidP="000F7573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3C1852" w:rsidRDefault="003C1852" w:rsidP="0071350C"/>
    <w:p w:rsidR="003C1852" w:rsidRPr="003C1852" w:rsidRDefault="003C1852" w:rsidP="003C1852">
      <w:pPr>
        <w:rPr>
          <w:b/>
          <w:u w:val="single"/>
        </w:rPr>
      </w:pPr>
      <w:r w:rsidRPr="003C1852">
        <w:rPr>
          <w:b/>
          <w:u w:val="single"/>
        </w:rPr>
        <w:t>Attention ! : 2 notations sont possibles </w:t>
      </w:r>
    </w:p>
    <w:p w:rsidR="003C1852" w:rsidRDefault="003C1852" w:rsidP="003C1852">
      <w:pPr>
        <w:pStyle w:val="Paragraphedeliste"/>
        <w:numPr>
          <w:ilvl w:val="0"/>
          <w:numId w:val="10"/>
        </w:numPr>
      </w:pPr>
      <w:r>
        <w:t>Si on note U</w:t>
      </w:r>
      <w:r w:rsidRPr="003C1852">
        <w:rPr>
          <w:vertAlign w:val="subscript"/>
        </w:rPr>
        <w:t>0</w:t>
      </w:r>
      <w:r>
        <w:t xml:space="preserve"> le premier terme, on a : U</w:t>
      </w:r>
      <w:r w:rsidRPr="003C1852">
        <w:rPr>
          <w:vertAlign w:val="subscript"/>
        </w:rPr>
        <w:t>0</w:t>
      </w:r>
      <w:r>
        <w:t xml:space="preserve"> = 2, U</w:t>
      </w:r>
      <w:r w:rsidRPr="003C1852">
        <w:rPr>
          <w:vertAlign w:val="subscript"/>
        </w:rPr>
        <w:t>1</w:t>
      </w:r>
      <w:r>
        <w:t xml:space="preserve"> = 5, U</w:t>
      </w:r>
      <w:r w:rsidRPr="003C1852">
        <w:rPr>
          <w:vertAlign w:val="subscript"/>
        </w:rPr>
        <w:t>2</w:t>
      </w:r>
      <w:r>
        <w:t xml:space="preserve"> = 8, etc. et, dans ce cas, U</w:t>
      </w:r>
      <w:r w:rsidRPr="003C1852">
        <w:rPr>
          <w:vertAlign w:val="subscript"/>
        </w:rPr>
        <w:t>n</w:t>
      </w:r>
      <w:r>
        <w:t xml:space="preserve"> est le (n + 1</w:t>
      </w:r>
      <w:proofErr w:type="gramStart"/>
      <w:r>
        <w:t>)</w:t>
      </w:r>
      <w:proofErr w:type="spellStart"/>
      <w:r>
        <w:t>ème</w:t>
      </w:r>
      <w:proofErr w:type="spellEnd"/>
      <w:proofErr w:type="gramEnd"/>
      <w:r>
        <w:t xml:space="preserve"> terme.</w:t>
      </w:r>
    </w:p>
    <w:p w:rsidR="003C1852" w:rsidRDefault="003C1852" w:rsidP="003C1852">
      <w:pPr>
        <w:pStyle w:val="Paragraphedeliste"/>
        <w:numPr>
          <w:ilvl w:val="0"/>
          <w:numId w:val="10"/>
        </w:numPr>
      </w:pPr>
      <w:r>
        <w:t>Si on note U</w:t>
      </w:r>
      <w:r w:rsidRPr="003C1852">
        <w:rPr>
          <w:vertAlign w:val="subscript"/>
        </w:rPr>
        <w:t>1</w:t>
      </w:r>
      <w:r>
        <w:t xml:space="preserve"> le premier terme, on a : U</w:t>
      </w:r>
      <w:r w:rsidRPr="003C1852">
        <w:rPr>
          <w:vertAlign w:val="subscript"/>
        </w:rPr>
        <w:t>1</w:t>
      </w:r>
      <w:r>
        <w:t xml:space="preserve"> = 2, U</w:t>
      </w:r>
      <w:r w:rsidRPr="003C1852">
        <w:rPr>
          <w:vertAlign w:val="subscript"/>
        </w:rPr>
        <w:t xml:space="preserve">2 </w:t>
      </w:r>
      <w:r>
        <w:t>= 5, U</w:t>
      </w:r>
      <w:r w:rsidRPr="003C1852">
        <w:rPr>
          <w:vertAlign w:val="subscript"/>
        </w:rPr>
        <w:t>3</w:t>
      </w:r>
      <w:r>
        <w:t xml:space="preserve"> = 8, etc. et, dans ce cas, U</w:t>
      </w:r>
      <w:r w:rsidRPr="003C1852">
        <w:rPr>
          <w:vertAlign w:val="subscript"/>
        </w:rPr>
        <w:t>n</w:t>
      </w:r>
      <w:r>
        <w:t xml:space="preserve"> est le </w:t>
      </w:r>
      <w:proofErr w:type="spellStart"/>
      <w:r>
        <w:t>nème</w:t>
      </w:r>
      <w:proofErr w:type="spellEnd"/>
      <w:r>
        <w:t xml:space="preserve"> terme.</w:t>
      </w:r>
    </w:p>
    <w:p w:rsidR="003C1852" w:rsidRDefault="003C1852" w:rsidP="0071350C"/>
    <w:p w:rsidR="003C1852" w:rsidRDefault="003C1852" w:rsidP="0071350C"/>
    <w:p w:rsidR="00AB6C54" w:rsidRDefault="007563ED" w:rsidP="0071350C">
      <w:r>
        <w:t xml:space="preserve">Il existe 2 types de suites qui sont </w:t>
      </w:r>
      <w:r w:rsidR="007D2DA3">
        <w:t>définies</w:t>
      </w:r>
      <w:r w:rsidR="00866575">
        <w:t xml:space="preserve"> à l’aide de deux valeurs : </w:t>
      </w:r>
    </w:p>
    <w:p w:rsidR="00866575" w:rsidRPr="00AB6C54" w:rsidRDefault="00116727" w:rsidP="0071350C">
      <w:pPr>
        <w:pStyle w:val="Paragraphedeliste"/>
        <w:numPr>
          <w:ilvl w:val="0"/>
          <w:numId w:val="7"/>
        </w:numPr>
        <w:ind w:left="1843"/>
      </w:pPr>
      <w:r>
        <w:rPr>
          <w:color w:val="92D050"/>
        </w:rPr>
        <w:t>……………………………………………………………………………….</w:t>
      </w:r>
    </w:p>
    <w:p w:rsidR="00866575" w:rsidRPr="007D2DA3" w:rsidRDefault="00116727" w:rsidP="0071350C">
      <w:pPr>
        <w:pStyle w:val="Paragraphedeliste"/>
        <w:numPr>
          <w:ilvl w:val="0"/>
          <w:numId w:val="7"/>
        </w:numPr>
        <w:ind w:left="1843"/>
      </w:pPr>
      <w:r>
        <w:rPr>
          <w:color w:val="92D050"/>
        </w:rPr>
        <w:t>………………………………………………………………………………..</w:t>
      </w:r>
    </w:p>
    <w:p w:rsidR="007D2DA3" w:rsidRPr="00AB6C54" w:rsidRDefault="007D2DA3" w:rsidP="007D2DA3">
      <w:pPr>
        <w:pStyle w:val="Paragraphedeliste"/>
        <w:ind w:left="1843"/>
      </w:pPr>
    </w:p>
    <w:p w:rsidR="00866575" w:rsidRPr="007D2DA3" w:rsidRDefault="00C066FF" w:rsidP="007D2DA3">
      <w:pPr>
        <w:pStyle w:val="Paragraphedeliste"/>
        <w:numPr>
          <w:ilvl w:val="0"/>
          <w:numId w:val="8"/>
        </w:numPr>
        <w:rPr>
          <w:b/>
          <w:sz w:val="24"/>
          <w:u w:val="single"/>
        </w:rPr>
      </w:pPr>
      <w:r>
        <w:rPr>
          <w:noProof/>
          <w:lang w:eastAsia="fr-FR" w:bidi="ar-SA"/>
        </w:rPr>
        <w:pict>
          <v:shape id="_x0000_s1039" type="#_x0000_t202" style="position:absolute;left:0;text-align:left;margin-left:392.9pt;margin-top:2.2pt;width:90.5pt;height:24.5pt;z-index:251670528" fillcolor="gray [1629]" strokecolor="white [3212]">
            <v:textbox>
              <w:txbxContent>
                <w:p w:rsidR="008567FA" w:rsidRPr="00C066FF" w:rsidRDefault="008567FA" w:rsidP="00C066FF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9 p 27</w:t>
                  </w:r>
                </w:p>
              </w:txbxContent>
            </v:textbox>
          </v:shape>
        </w:pict>
      </w:r>
      <w:r w:rsidR="007D2DA3" w:rsidRPr="007D2DA3">
        <w:rPr>
          <w:b/>
          <w:sz w:val="24"/>
          <w:u w:val="single"/>
        </w:rPr>
        <w:t xml:space="preserve">Les </w:t>
      </w:r>
      <w:r w:rsidR="00866575" w:rsidRPr="007D2DA3">
        <w:rPr>
          <w:b/>
          <w:sz w:val="24"/>
          <w:u w:val="single"/>
        </w:rPr>
        <w:t xml:space="preserve">Suites arithmétiques </w:t>
      </w:r>
    </w:p>
    <w:p w:rsidR="00866575" w:rsidRDefault="0071350C" w:rsidP="0071350C">
      <w:pPr>
        <w:rPr>
          <w:b/>
          <w:color w:val="92D050"/>
        </w:rPr>
      </w:pPr>
      <w:r w:rsidRPr="0071350C">
        <w:rPr>
          <w:i/>
        </w:rPr>
        <w:t>Exemple :</w:t>
      </w:r>
      <w:r>
        <w:t xml:space="preserve"> </w:t>
      </w:r>
      <w:r>
        <w:tab/>
      </w:r>
    </w:p>
    <w:p w:rsidR="0071350C" w:rsidRDefault="00116727" w:rsidP="0071350C">
      <w:r>
        <w:t>………………………………………………………………………………………………………………………..</w:t>
      </w:r>
    </w:p>
    <w:p w:rsidR="00866575" w:rsidRDefault="00866575" w:rsidP="0071350C">
      <w:r>
        <w:t xml:space="preserve">Dans une suite arithmétique, on obtient un terme </w:t>
      </w:r>
      <w:r w:rsidRPr="0071350C">
        <w:rPr>
          <w:u w:val="single"/>
        </w:rPr>
        <w:t>en ajoutant</w:t>
      </w:r>
      <w:r>
        <w:t xml:space="preserve"> une valeur (la raison) noté </w:t>
      </w:r>
      <w:r>
        <w:rPr>
          <w:i/>
          <w:iCs/>
        </w:rPr>
        <w:t xml:space="preserve">r </w:t>
      </w:r>
      <w:r>
        <w:t xml:space="preserve">au terme qui le précède. </w:t>
      </w:r>
    </w:p>
    <w:p w:rsidR="00AB6C54" w:rsidRDefault="00116727" w:rsidP="0071350C">
      <w:r>
        <w:rPr>
          <w:noProof/>
          <w:lang w:eastAsia="fr-FR"/>
        </w:rPr>
        <w:pict>
          <v:shape id="_x0000_s1032" type="#_x0000_t202" style="position:absolute;left:0;text-align:left;margin-left:230.7pt;margin-top:.65pt;width:191.8pt;height:36.65pt;z-index:251659264">
            <v:textbox>
              <w:txbxContent>
                <w:p w:rsidR="008567FA" w:rsidRDefault="008567FA"/>
              </w:txbxContent>
            </v:textbox>
          </v:shape>
        </w:pict>
      </w:r>
    </w:p>
    <w:p w:rsidR="00AB6C54" w:rsidRDefault="00866575" w:rsidP="0071350C">
      <w:r>
        <w:t xml:space="preserve">Cette propriété est </w:t>
      </w:r>
      <w:r w:rsidR="00AB6C54">
        <w:t xml:space="preserve">traduite par la formule : </w:t>
      </w:r>
    </w:p>
    <w:p w:rsidR="00AB6C54" w:rsidRDefault="00AB6C54" w:rsidP="00866575">
      <w:pPr>
        <w:pStyle w:val="Default"/>
        <w:rPr>
          <w:sz w:val="23"/>
          <w:szCs w:val="23"/>
        </w:rPr>
      </w:pPr>
    </w:p>
    <w:p w:rsidR="00116727" w:rsidRDefault="00116727" w:rsidP="00866575">
      <w:pPr>
        <w:pStyle w:val="Default"/>
        <w:rPr>
          <w:sz w:val="23"/>
          <w:szCs w:val="23"/>
        </w:rPr>
      </w:pPr>
    </w:p>
    <w:p w:rsidR="00866575" w:rsidRDefault="0071350C" w:rsidP="0071350C">
      <w:pPr>
        <w:pStyle w:val="Default"/>
        <w:rPr>
          <w:color w:val="92D050"/>
          <w:sz w:val="23"/>
          <w:szCs w:val="23"/>
        </w:rPr>
      </w:pPr>
      <w:r w:rsidRPr="0071350C">
        <w:rPr>
          <w:rFonts w:ascii="Constantia" w:hAnsi="Constantia" w:cstheme="minorBidi"/>
          <w:i/>
          <w:color w:val="auto"/>
          <w:sz w:val="22"/>
          <w:szCs w:val="22"/>
          <w:lang w:bidi="en-US"/>
        </w:rPr>
        <w:t>Exemple :</w:t>
      </w:r>
      <w:r>
        <w:rPr>
          <w:sz w:val="23"/>
          <w:szCs w:val="23"/>
        </w:rPr>
        <w:t xml:space="preserve">   </w:t>
      </w:r>
      <w:r w:rsidR="00116727">
        <w:rPr>
          <w:color w:val="92D050"/>
          <w:sz w:val="23"/>
          <w:szCs w:val="23"/>
        </w:rPr>
        <w:t>………………………………………………………………………………………</w:t>
      </w:r>
    </w:p>
    <w:p w:rsidR="007D2DA3" w:rsidRDefault="007D2DA3" w:rsidP="0071350C">
      <w:pPr>
        <w:pStyle w:val="Default"/>
        <w:rPr>
          <w:color w:val="92D050"/>
          <w:sz w:val="23"/>
          <w:szCs w:val="23"/>
        </w:rPr>
      </w:pPr>
    </w:p>
    <w:p w:rsidR="00866575" w:rsidRPr="007D2DA3" w:rsidRDefault="00961742" w:rsidP="007D2DA3">
      <w:pPr>
        <w:pStyle w:val="Paragraphedeliste"/>
        <w:numPr>
          <w:ilvl w:val="0"/>
          <w:numId w:val="8"/>
        </w:numPr>
        <w:rPr>
          <w:b/>
          <w:sz w:val="24"/>
          <w:u w:val="single"/>
        </w:rPr>
      </w:pPr>
      <w:r>
        <w:rPr>
          <w:i/>
          <w:noProof/>
          <w:lang w:eastAsia="fr-FR" w:bidi="ar-SA"/>
        </w:rPr>
        <w:lastRenderedPageBreak/>
        <w:pict>
          <v:shape id="_x0000_s1040" type="#_x0000_t202" style="position:absolute;left:0;text-align:left;margin-left:396pt;margin-top:-5.25pt;width:90.5pt;height:24.5pt;z-index:251671552" fillcolor="gray [1629]" strokecolor="white [3212]">
            <v:textbox>
              <w:txbxContent>
                <w:p w:rsidR="008567FA" w:rsidRPr="00C066FF" w:rsidRDefault="008567FA" w:rsidP="0096174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16 p 27</w:t>
                  </w:r>
                </w:p>
              </w:txbxContent>
            </v:textbox>
          </v:shape>
        </w:pict>
      </w:r>
      <w:r w:rsidR="00866575" w:rsidRPr="007D2DA3">
        <w:rPr>
          <w:b/>
          <w:sz w:val="24"/>
          <w:u w:val="single"/>
        </w:rPr>
        <w:t xml:space="preserve">Suites géométriques </w:t>
      </w:r>
    </w:p>
    <w:p w:rsidR="00116727" w:rsidRDefault="00116727" w:rsidP="0071350C">
      <w:pPr>
        <w:rPr>
          <w:i/>
        </w:rPr>
      </w:pPr>
    </w:p>
    <w:p w:rsidR="00866575" w:rsidRPr="0071350C" w:rsidRDefault="0071350C" w:rsidP="0071350C">
      <w:pPr>
        <w:rPr>
          <w:b/>
          <w:color w:val="92D050"/>
        </w:rPr>
      </w:pPr>
      <w:r w:rsidRPr="0071350C">
        <w:rPr>
          <w:i/>
        </w:rPr>
        <w:t>Exemple :</w:t>
      </w:r>
      <w:r>
        <w:t xml:space="preserve"> </w:t>
      </w:r>
      <w:r>
        <w:tab/>
      </w:r>
      <w:r w:rsidR="00116727">
        <w:rPr>
          <w:b/>
          <w:color w:val="92D050"/>
        </w:rPr>
        <w:t>………………………………………………………………………………………………….</w:t>
      </w:r>
    </w:p>
    <w:p w:rsidR="00866575" w:rsidRDefault="0071350C" w:rsidP="0071350C">
      <w:r>
        <w:rPr>
          <w:noProof/>
          <w:lang w:eastAsia="fr-FR" w:bidi="ar-SA"/>
        </w:rPr>
        <w:pict>
          <v:shape id="_x0000_s1033" type="#_x0000_t202" style="position:absolute;left:0;text-align:left;margin-left:242.7pt;margin-top:23.5pt;width:189.15pt;height:36.65pt;z-index:251660288">
            <v:textbox>
              <w:txbxContent>
                <w:p w:rsidR="008567FA" w:rsidRDefault="008567FA" w:rsidP="0071350C"/>
              </w:txbxContent>
            </v:textbox>
          </v:shape>
        </w:pict>
      </w:r>
      <w:r w:rsidR="00866575">
        <w:t xml:space="preserve">Dans une suite géométrique, on obtient un terme </w:t>
      </w:r>
      <w:r w:rsidR="00866575" w:rsidRPr="0071350C">
        <w:rPr>
          <w:u w:val="single"/>
        </w:rPr>
        <w:t>en multipliant</w:t>
      </w:r>
      <w:r w:rsidR="00866575">
        <w:t xml:space="preserve"> une valeur (la raison) noté </w:t>
      </w:r>
      <w:r w:rsidR="00866575">
        <w:rPr>
          <w:i/>
          <w:iCs/>
        </w:rPr>
        <w:t xml:space="preserve">q </w:t>
      </w:r>
      <w:r w:rsidR="00866575">
        <w:t xml:space="preserve">au terme qui le précède. </w:t>
      </w:r>
    </w:p>
    <w:p w:rsidR="0071350C" w:rsidRDefault="0071350C" w:rsidP="0071350C"/>
    <w:p w:rsidR="00AB6C54" w:rsidRDefault="00866575" w:rsidP="0071350C">
      <w:r>
        <w:t xml:space="preserve">Cette propriété </w:t>
      </w:r>
      <w:r w:rsidR="00AB6C54">
        <w:t>est traduite par la formule :</w:t>
      </w:r>
    </w:p>
    <w:p w:rsidR="00E97E93" w:rsidRDefault="00E97E93" w:rsidP="0071350C">
      <w:pPr>
        <w:pStyle w:val="Default"/>
        <w:rPr>
          <w:rFonts w:ascii="Constantia" w:hAnsi="Constantia" w:cstheme="minorBidi"/>
          <w:i/>
          <w:color w:val="auto"/>
          <w:sz w:val="22"/>
          <w:szCs w:val="22"/>
          <w:lang w:bidi="en-US"/>
        </w:rPr>
      </w:pPr>
    </w:p>
    <w:p w:rsidR="0071350C" w:rsidRDefault="0071350C" w:rsidP="0071350C">
      <w:pPr>
        <w:pStyle w:val="Default"/>
        <w:rPr>
          <w:color w:val="92D050"/>
          <w:sz w:val="23"/>
          <w:szCs w:val="23"/>
        </w:rPr>
      </w:pPr>
      <w:r w:rsidRPr="0071350C">
        <w:rPr>
          <w:rFonts w:ascii="Constantia" w:hAnsi="Constantia" w:cstheme="minorBidi"/>
          <w:i/>
          <w:color w:val="auto"/>
          <w:sz w:val="22"/>
          <w:szCs w:val="22"/>
          <w:lang w:bidi="en-US"/>
        </w:rPr>
        <w:t>Exemple :</w:t>
      </w:r>
      <w:r>
        <w:rPr>
          <w:sz w:val="23"/>
          <w:szCs w:val="23"/>
        </w:rPr>
        <w:t xml:space="preserve">   </w:t>
      </w:r>
      <w:r w:rsidR="00116727">
        <w:rPr>
          <w:color w:val="92D050"/>
          <w:sz w:val="23"/>
          <w:szCs w:val="23"/>
        </w:rPr>
        <w:t>…………………………………………………………………………………….</w:t>
      </w:r>
    </w:p>
    <w:p w:rsidR="00116727" w:rsidRPr="0071350C" w:rsidRDefault="00116727" w:rsidP="0071350C">
      <w:pPr>
        <w:pStyle w:val="Default"/>
        <w:rPr>
          <w:color w:val="92D050"/>
          <w:sz w:val="23"/>
          <w:szCs w:val="23"/>
        </w:rPr>
      </w:pPr>
    </w:p>
    <w:p w:rsidR="007D2DA3" w:rsidRDefault="00961742" w:rsidP="007D2DA3">
      <w:pPr>
        <w:pStyle w:val="Titre2"/>
      </w:pPr>
      <w:r>
        <w:rPr>
          <w:noProof/>
          <w:lang w:eastAsia="fr-FR" w:bidi="ar-SA"/>
        </w:rPr>
        <w:pict>
          <v:shape id="_x0000_s1041" type="#_x0000_t202" style="position:absolute;left:0;text-align:left;margin-left:392.5pt;margin-top:18.05pt;width:90.5pt;height:24.5pt;z-index:251672576" fillcolor="gray [1629]" strokecolor="white [3212]">
            <v:textbox>
              <w:txbxContent>
                <w:p w:rsidR="008567FA" w:rsidRPr="00C066FF" w:rsidRDefault="008567FA" w:rsidP="00961742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11, 14 p 27</w:t>
                  </w:r>
                </w:p>
              </w:txbxContent>
            </v:textbox>
          </v:shape>
        </w:pict>
      </w:r>
      <w:r w:rsidR="007D2DA3" w:rsidRPr="007D2DA3">
        <w:t xml:space="preserve">Les Suites arithmétiques </w:t>
      </w:r>
    </w:p>
    <w:p w:rsidR="007D2DA3" w:rsidRDefault="007D2DA3" w:rsidP="007D2DA3">
      <w:pPr>
        <w:pStyle w:val="Titre3"/>
      </w:pPr>
      <w:proofErr w:type="spellStart"/>
      <w:r>
        <w:t>Calcul</w:t>
      </w:r>
      <w:proofErr w:type="spellEnd"/>
      <w:r>
        <w:t xml:space="preserve"> direct de U</w:t>
      </w:r>
      <w:r w:rsidRPr="007D2DA3">
        <w:rPr>
          <w:vertAlign w:val="subscript"/>
        </w:rPr>
        <w:t>n</w:t>
      </w:r>
    </w:p>
    <w:p w:rsidR="003C1852" w:rsidRDefault="003C1852" w:rsidP="003C1852">
      <w:r>
        <w:t>Si</w:t>
      </w:r>
      <w:r w:rsidRPr="003C1852">
        <w:t xml:space="preserve"> l’on connait le p</w:t>
      </w:r>
      <w:r>
        <w:t>remier terme et la raison, on peut calculer directement n’importe quel terme de la suite. On utilise la formule suivante :</w:t>
      </w:r>
    </w:p>
    <w:p w:rsidR="003C1852" w:rsidRDefault="00C642BE" w:rsidP="003C1852">
      <w:r>
        <w:rPr>
          <w:noProof/>
        </w:rPr>
        <w:pict>
          <v:shape id="_x0000_s1034" type="#_x0000_t202" style="position:absolute;left:0;text-align:left;margin-left:81.25pt;margin-top:8.1pt;width:257.6pt;height:26pt;z-index:251662336">
            <v:textbox>
              <w:txbxContent>
                <w:p w:rsidR="008567FA" w:rsidRPr="00116727" w:rsidRDefault="008567FA" w:rsidP="00116727"/>
              </w:txbxContent>
            </v:textbox>
            <w10:wrap type="square"/>
          </v:shape>
        </w:pict>
      </w:r>
    </w:p>
    <w:p w:rsidR="00C642BE" w:rsidRDefault="00C642BE" w:rsidP="003C1852">
      <w:proofErr w:type="gramStart"/>
      <w:r>
        <w:t>A partir de U</w:t>
      </w:r>
      <w:r>
        <w:rPr>
          <w:vertAlign w:val="subscript"/>
        </w:rPr>
        <w:t>0</w:t>
      </w:r>
      <w:proofErr w:type="gramEnd"/>
      <w:r>
        <w:rPr>
          <w:vertAlign w:val="subscript"/>
        </w:rPr>
        <w:t> </w:t>
      </w:r>
      <w:r>
        <w:t xml:space="preserve">: </w:t>
      </w:r>
    </w:p>
    <w:p w:rsidR="003C1852" w:rsidRPr="00C642BE" w:rsidRDefault="00C642BE" w:rsidP="003C1852">
      <w:r>
        <w:tab/>
      </w:r>
    </w:p>
    <w:p w:rsidR="007D2DA3" w:rsidRDefault="008567FA" w:rsidP="007D2DA3">
      <w:pPr>
        <w:pStyle w:val="Titre3"/>
        <w:rPr>
          <w:lang w:val="fr-FR"/>
        </w:rPr>
      </w:pPr>
      <w:r>
        <w:rPr>
          <w:noProof/>
          <w:lang w:eastAsia="fr-FR" w:bidi="ar-SA"/>
        </w:rPr>
        <w:pict>
          <v:shape id="_x0000_s1042" type="#_x0000_t202" style="position:absolute;left:0;text-align:left;margin-left:385.4pt;margin-top:8.4pt;width:90.5pt;height:24.5pt;z-index:251673600" fillcolor="gray [1629]" strokecolor="white [3212]">
            <v:textbox>
              <w:txbxContent>
                <w:p w:rsidR="008567FA" w:rsidRPr="00C066FF" w:rsidRDefault="008567FA" w:rsidP="008567FA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23, 24 p 28</w:t>
                  </w:r>
                </w:p>
              </w:txbxContent>
            </v:textbox>
          </v:shape>
        </w:pict>
      </w:r>
      <w:r w:rsidR="007D2DA3" w:rsidRPr="007D2DA3">
        <w:rPr>
          <w:lang w:val="fr-FR"/>
        </w:rPr>
        <w:t>Calcul de la somme d</w:t>
      </w:r>
      <w:r w:rsidR="007D2DA3">
        <w:rPr>
          <w:lang w:val="fr-FR"/>
        </w:rPr>
        <w:t>e termes consécutifs</w:t>
      </w:r>
    </w:p>
    <w:p w:rsidR="00C642BE" w:rsidRDefault="00C642BE" w:rsidP="00C642BE">
      <w:r>
        <w:t>Très utile pour faire la somme, S, d’un grand nombre de termes.</w:t>
      </w:r>
    </w:p>
    <w:p w:rsidR="00C642BE" w:rsidRDefault="00C642BE" w:rsidP="00C642BE"/>
    <w:p w:rsidR="00C642BE" w:rsidRDefault="00C642BE" w:rsidP="00C642BE">
      <w:r>
        <w:t>On utilise la formule suivante :</w:t>
      </w:r>
    </w:p>
    <w:p w:rsidR="00C642BE" w:rsidRDefault="00C642BE" w:rsidP="00C642BE">
      <w:r>
        <w:rPr>
          <w:noProof/>
        </w:rPr>
        <w:pict>
          <v:shape id="_x0000_s1036" type="#_x0000_t202" style="position:absolute;left:0;text-align:left;margin-left:85.6pt;margin-top:2.55pt;width:310.4pt;height:36.75pt;z-index:251666432">
            <v:textbox>
              <w:txbxContent>
                <w:p w:rsidR="008567FA" w:rsidRPr="002F1B86" w:rsidRDefault="008567FA" w:rsidP="00116727">
                  <w:pPr>
                    <w:jc w:val="left"/>
                  </w:pPr>
                </w:p>
              </w:txbxContent>
            </v:textbox>
            <w10:wrap type="square"/>
          </v:shape>
        </w:pict>
      </w:r>
    </w:p>
    <w:p w:rsidR="00C642BE" w:rsidRDefault="00C642BE" w:rsidP="00C642BE"/>
    <w:p w:rsidR="003D4B65" w:rsidRDefault="003D4B65" w:rsidP="00C642BE"/>
    <w:p w:rsidR="003D4B65" w:rsidRDefault="003D4B65" w:rsidP="003D4B65">
      <w:r>
        <w:t>Si on note U</w:t>
      </w:r>
      <w:r>
        <w:rPr>
          <w:vertAlign w:val="subscript"/>
        </w:rPr>
        <w:t>0</w:t>
      </w:r>
      <w:r>
        <w:t xml:space="preserve"> le premier terme, </w:t>
      </w:r>
    </w:p>
    <w:p w:rsidR="003D4B65" w:rsidRDefault="003D4B65" w:rsidP="003D4B65">
      <w:r>
        <w:t>U</w:t>
      </w:r>
      <w:r>
        <w:rPr>
          <w:vertAlign w:val="subscript"/>
        </w:rPr>
        <w:t>0</w:t>
      </w:r>
      <w:r>
        <w:t xml:space="preserve"> + U</w:t>
      </w:r>
      <w:r>
        <w:rPr>
          <w:vertAlign w:val="subscript"/>
        </w:rPr>
        <w:t>1</w:t>
      </w:r>
      <w:r>
        <w:t xml:space="preserve"> + U</w:t>
      </w:r>
      <w:r>
        <w:rPr>
          <w:vertAlign w:val="subscript"/>
        </w:rPr>
        <w:t>2</w:t>
      </w:r>
      <w:r>
        <w:t xml:space="preserve"> + … +</w:t>
      </w:r>
      <w:r w:rsidRPr="003D4B65">
        <w:t xml:space="preserve"> </w:t>
      </w:r>
      <w:r>
        <w:t>U</w:t>
      </w:r>
      <w:r>
        <w:rPr>
          <w:vertAlign w:val="subscript"/>
        </w:rPr>
        <w:t>n</w:t>
      </w:r>
      <w:r>
        <w:t xml:space="preserve"> = somme des (n+1) premiers termes = (</w:t>
      </w:r>
      <w:r w:rsidRPr="00C642BE">
        <w:rPr>
          <w:color w:val="92D050"/>
        </w:rPr>
        <w:t>n</w:t>
      </w:r>
      <w:r>
        <w:rPr>
          <w:color w:val="92D050"/>
        </w:rPr>
        <w:t>+1)</w:t>
      </w:r>
      <w:r>
        <w:t xml:space="preserve"> × (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 xml:space="preserve">U0 + </m:t>
            </m:r>
            <m:r>
              <w:rPr>
                <w:rFonts w:ascii="Cambria Math" w:hAnsi="Cambria Math"/>
                <w:color w:val="FF0000"/>
              </w:rPr>
              <m:t>Un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D4B65">
        <w:t>)</w:t>
      </w:r>
    </w:p>
    <w:p w:rsidR="00BA6B36" w:rsidRDefault="003D4B65" w:rsidP="00C642BE">
      <w:r w:rsidRPr="00BA6B36">
        <w:rPr>
          <w:i/>
        </w:rPr>
        <w:t>Exemple</w:t>
      </w:r>
      <w:r w:rsidR="00BA6B36">
        <w:t> : S</w:t>
      </w:r>
      <w:r w:rsidRPr="003D4B65">
        <w:t xml:space="preserve">uite arithmétique </w:t>
      </w:r>
      <w:r w:rsidR="00BA6B36">
        <w:t>avec U</w:t>
      </w:r>
      <w:r w:rsidR="00BA6B36">
        <w:rPr>
          <w:vertAlign w:val="subscript"/>
        </w:rPr>
        <w:t>0 =</w:t>
      </w:r>
      <w:r w:rsidR="00BA6B36">
        <w:t xml:space="preserve"> 2 et r =</w:t>
      </w:r>
      <w:r w:rsidRPr="003D4B65">
        <w:t>3</w:t>
      </w:r>
    </w:p>
    <w:p w:rsidR="00C642BE" w:rsidRDefault="00C642BE" w:rsidP="00C642BE">
      <w:pPr>
        <w:rPr>
          <w:noProof/>
          <w:lang w:eastAsia="fr-FR" w:bidi="ar-SA"/>
        </w:rPr>
      </w:pPr>
    </w:p>
    <w:p w:rsidR="00116727" w:rsidRPr="00C642BE" w:rsidRDefault="00116727" w:rsidP="00C642BE">
      <w:r>
        <w:rPr>
          <w:noProof/>
          <w:lang w:eastAsia="fr-FR" w:bidi="ar-SA"/>
        </w:rPr>
        <w:t>………………………………………………………………………………………………………………………………………..</w:t>
      </w:r>
    </w:p>
    <w:p w:rsidR="007D2DA3" w:rsidRPr="007D2DA3" w:rsidRDefault="007D2DA3" w:rsidP="007D2DA3">
      <w:pPr>
        <w:pStyle w:val="Titre2"/>
      </w:pPr>
      <w:r w:rsidRPr="007D2DA3">
        <w:t xml:space="preserve">Suites géométriques </w:t>
      </w:r>
    </w:p>
    <w:p w:rsidR="007D2DA3" w:rsidRDefault="00135207" w:rsidP="007D2DA3">
      <w:pPr>
        <w:pStyle w:val="Titre3"/>
        <w:numPr>
          <w:ilvl w:val="0"/>
          <w:numId w:val="9"/>
        </w:numPr>
      </w:pPr>
      <w:r>
        <w:rPr>
          <w:noProof/>
          <w:lang w:eastAsia="fr-FR" w:bidi="ar-SA"/>
        </w:rPr>
        <w:pict>
          <v:shape id="_x0000_s1043" type="#_x0000_t202" style="position:absolute;left:0;text-align:left;margin-left:382.4pt;margin-top:15.15pt;width:90.5pt;height:24.5pt;z-index:251674624" fillcolor="gray [1629]" strokecolor="white [3212]">
            <v:textbox>
              <w:txbxContent>
                <w:p w:rsidR="00135207" w:rsidRPr="00C066FF" w:rsidRDefault="00135207" w:rsidP="00135207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18, 20 p 28</w:t>
                  </w:r>
                </w:p>
              </w:txbxContent>
            </v:textbox>
          </v:shape>
        </w:pict>
      </w:r>
      <w:proofErr w:type="spellStart"/>
      <w:r w:rsidR="007D2DA3">
        <w:t>Calcul</w:t>
      </w:r>
      <w:proofErr w:type="spellEnd"/>
      <w:r w:rsidR="007D2DA3">
        <w:t xml:space="preserve"> direct de U</w:t>
      </w:r>
      <w:r w:rsidR="007D2DA3" w:rsidRPr="007D2DA3">
        <w:rPr>
          <w:vertAlign w:val="subscript"/>
        </w:rPr>
        <w:t>n</w:t>
      </w:r>
    </w:p>
    <w:p w:rsidR="00C642BE" w:rsidRDefault="00C642BE" w:rsidP="00C642BE">
      <w:r>
        <w:t>On utilise la formule suivante :</w:t>
      </w:r>
    </w:p>
    <w:p w:rsidR="00C642BE" w:rsidRDefault="00C642BE" w:rsidP="00C642BE">
      <w:r>
        <w:rPr>
          <w:noProof/>
        </w:rPr>
        <w:pict>
          <v:shape id="_x0000_s1035" type="#_x0000_t202" style="position:absolute;left:0;text-align:left;margin-left:81.25pt;margin-top:8.1pt;width:257.6pt;height:26pt;z-index:251664384">
            <v:textbox>
              <w:txbxContent>
                <w:p w:rsidR="008567FA" w:rsidRPr="00116727" w:rsidRDefault="008567FA" w:rsidP="00116727"/>
              </w:txbxContent>
            </v:textbox>
            <w10:wrap type="square"/>
          </v:shape>
        </w:pict>
      </w:r>
    </w:p>
    <w:p w:rsidR="00C642BE" w:rsidRDefault="00C642BE" w:rsidP="00C642BE">
      <w:proofErr w:type="gramStart"/>
      <w:r>
        <w:t>A partir de U</w:t>
      </w:r>
      <w:r>
        <w:rPr>
          <w:vertAlign w:val="subscript"/>
        </w:rPr>
        <w:t>0</w:t>
      </w:r>
      <w:proofErr w:type="gramEnd"/>
      <w:r>
        <w:rPr>
          <w:vertAlign w:val="subscript"/>
        </w:rPr>
        <w:t> </w:t>
      </w:r>
      <w:r>
        <w:t xml:space="preserve">: </w:t>
      </w:r>
    </w:p>
    <w:p w:rsidR="00C642BE" w:rsidRPr="00C642BE" w:rsidRDefault="00C642BE" w:rsidP="00C642BE"/>
    <w:p w:rsidR="007D2DA3" w:rsidRPr="007D2DA3" w:rsidRDefault="007D2DA3" w:rsidP="007D2DA3">
      <w:pPr>
        <w:pStyle w:val="Titre3"/>
        <w:rPr>
          <w:lang w:val="fr-FR"/>
        </w:rPr>
      </w:pPr>
      <w:r w:rsidRPr="007D2DA3">
        <w:rPr>
          <w:lang w:val="fr-FR"/>
        </w:rPr>
        <w:t>Calcul de la somme d</w:t>
      </w:r>
      <w:r>
        <w:rPr>
          <w:lang w:val="fr-FR"/>
        </w:rPr>
        <w:t>e termes consécutifs</w:t>
      </w:r>
    </w:p>
    <w:p w:rsidR="00BA6B36" w:rsidRDefault="00BA6B36" w:rsidP="00BA6B36">
      <w:r>
        <w:t>On utilise la formule suivante :</w:t>
      </w:r>
    </w:p>
    <w:p w:rsidR="00BA6B36" w:rsidRDefault="00BA6B36" w:rsidP="00BA6B36">
      <w:r>
        <w:rPr>
          <w:noProof/>
        </w:rPr>
        <w:pict>
          <v:shape id="_x0000_s1037" type="#_x0000_t202" style="position:absolute;left:0;text-align:left;margin-left:85.6pt;margin-top:2.55pt;width:310.4pt;height:36.75pt;z-index:251668480">
            <v:textbox>
              <w:txbxContent>
                <w:p w:rsidR="008567FA" w:rsidRPr="00116727" w:rsidRDefault="008567FA" w:rsidP="00116727"/>
              </w:txbxContent>
            </v:textbox>
            <w10:wrap type="square"/>
          </v:shape>
        </w:pict>
      </w:r>
    </w:p>
    <w:p w:rsidR="00BA6B36" w:rsidRDefault="00BA6B36" w:rsidP="00BA6B36"/>
    <w:p w:rsidR="00BA6B36" w:rsidRDefault="00BA6B36" w:rsidP="00BA6B36"/>
    <w:p w:rsidR="00BA6B36" w:rsidRDefault="00BA6B36" w:rsidP="00BA6B36">
      <w:r>
        <w:t>Si on note U</w:t>
      </w:r>
      <w:r>
        <w:rPr>
          <w:vertAlign w:val="subscript"/>
        </w:rPr>
        <w:t>0</w:t>
      </w:r>
      <w:r>
        <w:t xml:space="preserve"> le premier terme, </w:t>
      </w:r>
    </w:p>
    <w:p w:rsidR="00BA6B36" w:rsidRDefault="00BA6B36" w:rsidP="00BA6B36">
      <w:r>
        <w:t>U</w:t>
      </w:r>
      <w:r>
        <w:rPr>
          <w:vertAlign w:val="subscript"/>
        </w:rPr>
        <w:t>0</w:t>
      </w:r>
      <w:r>
        <w:t xml:space="preserve"> + U</w:t>
      </w:r>
      <w:r>
        <w:rPr>
          <w:vertAlign w:val="subscript"/>
        </w:rPr>
        <w:t>1</w:t>
      </w:r>
      <w:r>
        <w:t xml:space="preserve"> + U</w:t>
      </w:r>
      <w:r>
        <w:rPr>
          <w:vertAlign w:val="subscript"/>
        </w:rPr>
        <w:t>2</w:t>
      </w:r>
      <w:r>
        <w:t xml:space="preserve"> + … +</w:t>
      </w:r>
      <w:r w:rsidRPr="003D4B65">
        <w:t xml:space="preserve"> </w:t>
      </w:r>
      <w:r>
        <w:t>U</w:t>
      </w:r>
      <w:r>
        <w:rPr>
          <w:vertAlign w:val="subscript"/>
        </w:rPr>
        <w:t>n</w:t>
      </w:r>
      <w:r>
        <w:t xml:space="preserve"> = somme des (n+1) premiers termes </w:t>
      </w:r>
      <w:r w:rsidRPr="00BA6B36">
        <w:t xml:space="preserve">= </w:t>
      </w:r>
      <m:oMath>
        <m:r>
          <w:rPr>
            <w:rFonts w:ascii="Cambria Math" w:hAnsi="Cambria Math"/>
            <w:color w:val="FF0000"/>
          </w:rPr>
          <m:t>U0</m:t>
        </m:r>
      </m:oMath>
      <w:r w:rsidRPr="00BA6B36">
        <w:t xml:space="preserve"> × (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 xml:space="preserve"> </m:t>
            </m:r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92D050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92D050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Pr="00BA6B36">
        <w:t>)</w:t>
      </w:r>
    </w:p>
    <w:p w:rsidR="00866575" w:rsidRDefault="00BA6B36" w:rsidP="00BA6B36">
      <w:pPr>
        <w:pStyle w:val="Default"/>
      </w:pPr>
      <w:r w:rsidRPr="00BA6B36">
        <w:rPr>
          <w:i/>
        </w:rPr>
        <w:t>Exemple</w:t>
      </w:r>
      <w:r>
        <w:t> :</w:t>
      </w:r>
      <w:r w:rsidR="004634E9">
        <w:t xml:space="preserve"> suite géométrique </w:t>
      </w:r>
      <w:proofErr w:type="gramStart"/>
      <w:r w:rsidR="004634E9">
        <w:t>de U</w:t>
      </w:r>
      <w:r w:rsidR="004634E9">
        <w:rPr>
          <w:vertAlign w:val="subscript"/>
        </w:rPr>
        <w:t>0</w:t>
      </w:r>
      <w:proofErr w:type="gramEnd"/>
      <w:r w:rsidR="004634E9">
        <w:t>= 2 et q =</w:t>
      </w:r>
      <w:r w:rsidR="004634E9" w:rsidRPr="004634E9">
        <w:t xml:space="preserve"> 3</w:t>
      </w:r>
    </w:p>
    <w:p w:rsidR="00135207" w:rsidRPr="00135207" w:rsidRDefault="00116727" w:rsidP="00116727">
      <w:pPr>
        <w:pStyle w:val="Default"/>
        <w:rPr>
          <w:sz w:val="23"/>
          <w:szCs w:val="23"/>
          <w:u w:val="single"/>
          <w:lang w:val="en-US"/>
        </w:rPr>
      </w:pPr>
      <w:r>
        <w:t>…………………………………………………………………………………………………………</w:t>
      </w:r>
    </w:p>
    <w:sectPr w:rsidR="00135207" w:rsidRPr="00135207" w:rsidSect="00116727">
      <w:headerReference w:type="default" r:id="rId8"/>
      <w:footerReference w:type="default" r:id="rId9"/>
      <w:type w:val="continuous"/>
      <w:pgSz w:w="11906" w:h="16838"/>
      <w:pgMar w:top="720" w:right="720" w:bottom="720" w:left="720" w:header="708" w:footer="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44F" w:rsidRDefault="00F2044F" w:rsidP="001E4714">
      <w:pPr>
        <w:spacing w:line="240" w:lineRule="auto"/>
      </w:pPr>
      <w:r>
        <w:separator/>
      </w:r>
    </w:p>
  </w:endnote>
  <w:endnote w:type="continuationSeparator" w:id="0">
    <w:p w:rsidR="00F2044F" w:rsidRDefault="00F2044F" w:rsidP="001E4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89127"/>
      <w:docPartObj>
        <w:docPartGallery w:val="Page Numbers (Bottom of Page)"/>
        <w:docPartUnique/>
      </w:docPartObj>
    </w:sdtPr>
    <w:sdtContent>
      <w:p w:rsidR="008567FA" w:rsidRDefault="008567FA">
        <w:pPr>
          <w:pStyle w:val="Pieddepage"/>
          <w:jc w:val="right"/>
        </w:pPr>
        <w:fldSimple w:instr=" PAGE   \* MERGEFORMAT ">
          <w:r w:rsidR="00116727">
            <w:rPr>
              <w:noProof/>
            </w:rPr>
            <w:t>1</w:t>
          </w:r>
        </w:fldSimple>
      </w:p>
    </w:sdtContent>
  </w:sdt>
  <w:p w:rsidR="008567FA" w:rsidRDefault="008567F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44F" w:rsidRDefault="00F2044F" w:rsidP="001E4714">
      <w:pPr>
        <w:spacing w:line="240" w:lineRule="auto"/>
      </w:pPr>
      <w:r>
        <w:separator/>
      </w:r>
    </w:p>
  </w:footnote>
  <w:footnote w:type="continuationSeparator" w:id="0">
    <w:p w:rsidR="00F2044F" w:rsidRDefault="00F2044F" w:rsidP="001E47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597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Look w:val="04A0"/>
    </w:tblPr>
    <w:tblGrid>
      <w:gridCol w:w="1526"/>
      <w:gridCol w:w="1417"/>
      <w:gridCol w:w="6237"/>
      <w:gridCol w:w="1417"/>
    </w:tblGrid>
    <w:tr w:rsidR="008567FA" w:rsidRPr="001E4714" w:rsidTr="001E4714">
      <w:tc>
        <w:tcPr>
          <w:tcW w:w="1526" w:type="dxa"/>
        </w:tcPr>
        <w:p w:rsidR="008567FA" w:rsidRPr="001E4714" w:rsidRDefault="008567FA">
          <w:pPr>
            <w:pStyle w:val="En-tte"/>
            <w:rPr>
              <w:i/>
              <w:color w:val="7F7F7F" w:themeColor="text1" w:themeTint="80"/>
            </w:rPr>
          </w:pPr>
          <w:r w:rsidRPr="001E4714">
            <w:rPr>
              <w:i/>
              <w:color w:val="7F7F7F" w:themeColor="text1" w:themeTint="80"/>
            </w:rPr>
            <w:t>MG4 - Maths</w:t>
          </w:r>
        </w:p>
      </w:tc>
      <w:tc>
        <w:tcPr>
          <w:tcW w:w="1417" w:type="dxa"/>
        </w:tcPr>
        <w:p w:rsidR="008567FA" w:rsidRPr="001E4714" w:rsidRDefault="008567FA">
          <w:pPr>
            <w:pStyle w:val="En-tte"/>
            <w:rPr>
              <w:i/>
              <w:color w:val="7F7F7F" w:themeColor="text1" w:themeTint="80"/>
            </w:rPr>
          </w:pPr>
          <w:r w:rsidRPr="001E4714">
            <w:rPr>
              <w:i/>
              <w:color w:val="7F7F7F" w:themeColor="text1" w:themeTint="80"/>
            </w:rPr>
            <w:t>Cours</w:t>
          </w:r>
        </w:p>
      </w:tc>
      <w:tc>
        <w:tcPr>
          <w:tcW w:w="6237" w:type="dxa"/>
        </w:tcPr>
        <w:p w:rsidR="008567FA" w:rsidRPr="001E4714" w:rsidRDefault="008567FA">
          <w:pPr>
            <w:pStyle w:val="En-tte"/>
            <w:rPr>
              <w:i/>
              <w:color w:val="7F7F7F" w:themeColor="text1" w:themeTint="80"/>
            </w:rPr>
          </w:pPr>
          <w:r w:rsidRPr="001E4714">
            <w:rPr>
              <w:i/>
              <w:color w:val="7F7F7F" w:themeColor="text1" w:themeTint="80"/>
            </w:rPr>
            <w:t>Chapitre 1 :</w:t>
          </w:r>
          <w:r>
            <w:rPr>
              <w:i/>
              <w:color w:val="7F7F7F" w:themeColor="text1" w:themeTint="80"/>
            </w:rPr>
            <w:t xml:space="preserve"> Les Suites arithmétiques et géométriques</w:t>
          </w:r>
        </w:p>
      </w:tc>
      <w:tc>
        <w:tcPr>
          <w:tcW w:w="1417" w:type="dxa"/>
        </w:tcPr>
        <w:p w:rsidR="008567FA" w:rsidRPr="001E4714" w:rsidRDefault="008567FA">
          <w:pPr>
            <w:pStyle w:val="En-tte"/>
            <w:rPr>
              <w:i/>
              <w:color w:val="7F7F7F" w:themeColor="text1" w:themeTint="80"/>
            </w:rPr>
          </w:pPr>
          <w:r w:rsidRPr="001E4714">
            <w:rPr>
              <w:i/>
              <w:color w:val="7F7F7F" w:themeColor="text1" w:themeTint="80"/>
            </w:rPr>
            <w:t>Bac Pro</w:t>
          </w:r>
        </w:p>
      </w:tc>
    </w:tr>
  </w:tbl>
  <w:p w:rsidR="008567FA" w:rsidRPr="001E4714" w:rsidRDefault="008567FA">
    <w:pPr>
      <w:pStyle w:val="En-tte"/>
      <w:rPr>
        <w:color w:val="7F7F7F" w:themeColor="text1" w:themeTint="8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D1F03"/>
    <w:multiLevelType w:val="hybridMultilevel"/>
    <w:tmpl w:val="B8B0B3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6141B"/>
    <w:multiLevelType w:val="hybridMultilevel"/>
    <w:tmpl w:val="29B2F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F30B3"/>
    <w:multiLevelType w:val="hybridMultilevel"/>
    <w:tmpl w:val="0FF449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512C1"/>
    <w:multiLevelType w:val="hybridMultilevel"/>
    <w:tmpl w:val="671280A4"/>
    <w:lvl w:ilvl="0" w:tplc="6AF49A12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32ECD"/>
    <w:multiLevelType w:val="hybridMultilevel"/>
    <w:tmpl w:val="0C86F4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6527E"/>
    <w:multiLevelType w:val="hybridMultilevel"/>
    <w:tmpl w:val="D52472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57219"/>
    <w:multiLevelType w:val="hybridMultilevel"/>
    <w:tmpl w:val="7F6817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521FE"/>
    <w:multiLevelType w:val="hybridMultilevel"/>
    <w:tmpl w:val="750CC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E4BBA"/>
    <w:multiLevelType w:val="hybridMultilevel"/>
    <w:tmpl w:val="0666B7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884907"/>
    <w:multiLevelType w:val="hybridMultilevel"/>
    <w:tmpl w:val="9ABCC3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A152A"/>
    <w:multiLevelType w:val="hybridMultilevel"/>
    <w:tmpl w:val="66D0A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700BBB"/>
    <w:multiLevelType w:val="hybridMultilevel"/>
    <w:tmpl w:val="C0EEE406"/>
    <w:lvl w:ilvl="0" w:tplc="109C9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DD49E0"/>
    <w:multiLevelType w:val="hybridMultilevel"/>
    <w:tmpl w:val="1D2C6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452F3"/>
    <w:multiLevelType w:val="hybridMultilevel"/>
    <w:tmpl w:val="549C73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65209C"/>
    <w:multiLevelType w:val="hybridMultilevel"/>
    <w:tmpl w:val="BB2E57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1C7422"/>
    <w:multiLevelType w:val="hybridMultilevel"/>
    <w:tmpl w:val="A31045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B60CCF"/>
    <w:multiLevelType w:val="hybridMultilevel"/>
    <w:tmpl w:val="1DC4452C"/>
    <w:lvl w:ilvl="0" w:tplc="102CBF9E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C13770"/>
    <w:multiLevelType w:val="hybridMultilevel"/>
    <w:tmpl w:val="1592C964"/>
    <w:lvl w:ilvl="0" w:tplc="9E2A383A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D613B8"/>
    <w:multiLevelType w:val="hybridMultilevel"/>
    <w:tmpl w:val="016AA3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F067BE"/>
    <w:multiLevelType w:val="hybridMultilevel"/>
    <w:tmpl w:val="E806D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A2B8E"/>
    <w:multiLevelType w:val="hybridMultilevel"/>
    <w:tmpl w:val="B47EB7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7"/>
  </w:num>
  <w:num w:numId="4">
    <w:abstractNumId w:val="3"/>
  </w:num>
  <w:num w:numId="5">
    <w:abstractNumId w:val="15"/>
  </w:num>
  <w:num w:numId="6">
    <w:abstractNumId w:val="7"/>
  </w:num>
  <w:num w:numId="7">
    <w:abstractNumId w:val="1"/>
  </w:num>
  <w:num w:numId="8">
    <w:abstractNumId w:val="5"/>
  </w:num>
  <w:num w:numId="9">
    <w:abstractNumId w:val="17"/>
    <w:lvlOverride w:ilvl="0">
      <w:startOverride w:val="1"/>
    </w:lvlOverride>
  </w:num>
  <w:num w:numId="10">
    <w:abstractNumId w:val="0"/>
  </w:num>
  <w:num w:numId="11">
    <w:abstractNumId w:val="13"/>
  </w:num>
  <w:num w:numId="12">
    <w:abstractNumId w:val="16"/>
  </w:num>
  <w:num w:numId="13">
    <w:abstractNumId w:val="6"/>
  </w:num>
  <w:num w:numId="14">
    <w:abstractNumId w:val="20"/>
  </w:num>
  <w:num w:numId="15">
    <w:abstractNumId w:val="21"/>
  </w:num>
  <w:num w:numId="16">
    <w:abstractNumId w:val="19"/>
  </w:num>
  <w:num w:numId="17">
    <w:abstractNumId w:val="12"/>
  </w:num>
  <w:num w:numId="18">
    <w:abstractNumId w:val="11"/>
  </w:num>
  <w:num w:numId="19">
    <w:abstractNumId w:val="9"/>
  </w:num>
  <w:num w:numId="20">
    <w:abstractNumId w:val="10"/>
  </w:num>
  <w:num w:numId="21">
    <w:abstractNumId w:val="8"/>
  </w:num>
  <w:num w:numId="22">
    <w:abstractNumId w:val="2"/>
  </w:num>
  <w:num w:numId="23">
    <w:abstractNumId w:val="14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fillcolor="none [1629]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E4714"/>
    <w:rsid w:val="0003503C"/>
    <w:rsid w:val="000C6620"/>
    <w:rsid w:val="000F7573"/>
    <w:rsid w:val="001130BE"/>
    <w:rsid w:val="00116727"/>
    <w:rsid w:val="00135207"/>
    <w:rsid w:val="0019434E"/>
    <w:rsid w:val="001E4714"/>
    <w:rsid w:val="001E6810"/>
    <w:rsid w:val="00227690"/>
    <w:rsid w:val="002E54F2"/>
    <w:rsid w:val="00331FBA"/>
    <w:rsid w:val="003C1852"/>
    <w:rsid w:val="003C38B6"/>
    <w:rsid w:val="003D4B65"/>
    <w:rsid w:val="004022A8"/>
    <w:rsid w:val="00426E6A"/>
    <w:rsid w:val="00437E8D"/>
    <w:rsid w:val="004634E9"/>
    <w:rsid w:val="00474F6C"/>
    <w:rsid w:val="004B51CD"/>
    <w:rsid w:val="00523466"/>
    <w:rsid w:val="005433A9"/>
    <w:rsid w:val="00672593"/>
    <w:rsid w:val="0071350C"/>
    <w:rsid w:val="007563ED"/>
    <w:rsid w:val="0076502A"/>
    <w:rsid w:val="007679FA"/>
    <w:rsid w:val="00785D6C"/>
    <w:rsid w:val="00793028"/>
    <w:rsid w:val="007B4749"/>
    <w:rsid w:val="007D2DA3"/>
    <w:rsid w:val="008567FA"/>
    <w:rsid w:val="008608C8"/>
    <w:rsid w:val="00866575"/>
    <w:rsid w:val="008F7E63"/>
    <w:rsid w:val="00961742"/>
    <w:rsid w:val="009920FA"/>
    <w:rsid w:val="00A272D7"/>
    <w:rsid w:val="00A45DEC"/>
    <w:rsid w:val="00AB6C54"/>
    <w:rsid w:val="00B837A7"/>
    <w:rsid w:val="00BA6B36"/>
    <w:rsid w:val="00C0292D"/>
    <w:rsid w:val="00C066FF"/>
    <w:rsid w:val="00C1465E"/>
    <w:rsid w:val="00C302DA"/>
    <w:rsid w:val="00C642BE"/>
    <w:rsid w:val="00CD6ED4"/>
    <w:rsid w:val="00CF71DB"/>
    <w:rsid w:val="00D17018"/>
    <w:rsid w:val="00DB2497"/>
    <w:rsid w:val="00E32539"/>
    <w:rsid w:val="00E97E93"/>
    <w:rsid w:val="00EE07E2"/>
    <w:rsid w:val="00EE4FD4"/>
    <w:rsid w:val="00F2044F"/>
    <w:rsid w:val="00F34027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29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50C"/>
    <w:pPr>
      <w:spacing w:after="0"/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E4714"/>
    <w:pPr>
      <w:shd w:val="clear" w:color="auto" w:fill="000000" w:themeFill="text1"/>
      <w:jc w:val="center"/>
      <w:outlineLvl w:val="0"/>
    </w:pPr>
    <w:rPr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30BE"/>
    <w:pPr>
      <w:keepNext/>
      <w:keepLines/>
      <w:numPr>
        <w:numId w:val="2"/>
      </w:numPr>
      <w:spacing w:after="120"/>
      <w:ind w:left="357" w:hanging="357"/>
      <w:outlineLvl w:val="1"/>
    </w:pPr>
    <w:rPr>
      <w:rFonts w:ascii="Berlin Sans FB Demi" w:eastAsiaTheme="majorEastAsia" w:hAnsi="Berlin Sans FB Demi" w:cstheme="majorBidi"/>
      <w:b/>
      <w:bCs/>
      <w:cap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30BE"/>
    <w:pPr>
      <w:keepNext/>
      <w:keepLines/>
      <w:numPr>
        <w:numId w:val="3"/>
      </w:numPr>
      <w:spacing w:before="120" w:after="120"/>
      <w:ind w:left="641" w:hanging="357"/>
      <w:outlineLvl w:val="2"/>
    </w:pPr>
    <w:rPr>
      <w:rFonts w:ascii="Berlin Sans FB Demi" w:eastAsiaTheme="majorEastAsia" w:hAnsi="Berlin Sans FB Demi" w:cstheme="majorBidi"/>
      <w:bCs/>
      <w:sz w:val="24"/>
      <w:u w:val="single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63ED"/>
    <w:pPr>
      <w:keepNext/>
      <w:keepLines/>
      <w:numPr>
        <w:numId w:val="4"/>
      </w:numPr>
      <w:spacing w:before="120" w:after="120"/>
      <w:ind w:left="924" w:hanging="357"/>
      <w:outlineLvl w:val="3"/>
    </w:pPr>
    <w:rPr>
      <w:rFonts w:asciiTheme="majorHAnsi" w:eastAsiaTheme="majorEastAsia" w:hAnsiTheme="majorHAnsi" w:cstheme="majorBidi"/>
      <w:bCs/>
      <w:i/>
      <w:iCs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4714"/>
    <w:rPr>
      <w:rFonts w:ascii="Constantia" w:hAnsi="Constantia"/>
      <w:sz w:val="32"/>
      <w:shd w:val="clear" w:color="auto" w:fill="000000" w:themeFill="text1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1130BE"/>
    <w:rPr>
      <w:rFonts w:ascii="Berlin Sans FB Demi" w:eastAsiaTheme="majorEastAsia" w:hAnsi="Berlin Sans FB Demi" w:cstheme="majorBidi"/>
      <w:b/>
      <w:bCs/>
      <w:caps/>
      <w:sz w:val="26"/>
      <w:szCs w:val="26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130BE"/>
    <w:rPr>
      <w:rFonts w:ascii="Berlin Sans FB Demi" w:eastAsiaTheme="majorEastAsia" w:hAnsi="Berlin Sans FB Demi" w:cstheme="majorBidi"/>
      <w:bCs/>
      <w:sz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7563ED"/>
    <w:rPr>
      <w:rFonts w:asciiTheme="majorHAnsi" w:eastAsiaTheme="majorEastAsia" w:hAnsiTheme="majorHAnsi" w:cstheme="majorBidi"/>
      <w:bCs/>
      <w:i/>
      <w:iCs/>
      <w:u w:val="single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</w:style>
  <w:style w:type="paragraph" w:styleId="En-tte">
    <w:name w:val="header"/>
    <w:basedOn w:val="Normal"/>
    <w:link w:val="En-tteCar"/>
    <w:uiPriority w:val="99"/>
    <w:semiHidden/>
    <w:unhideWhenUsed/>
    <w:rsid w:val="001E47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E4714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E47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714"/>
    <w:rPr>
      <w:lang w:val="fr-FR"/>
    </w:rPr>
  </w:style>
  <w:style w:type="table" w:styleId="Grilledutableau">
    <w:name w:val="Table Grid"/>
    <w:basedOn w:val="TableauNormal"/>
    <w:uiPriority w:val="59"/>
    <w:rsid w:val="001E4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65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6C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6C54"/>
    <w:rPr>
      <w:rFonts w:ascii="Tahoma" w:hAnsi="Tahoma" w:cs="Tahoma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semiHidden/>
    <w:rsid w:val="00BA6B3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F1D64"/>
    <w:rsid w:val="006F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F1D6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72B29-AAFF-4579-889C-2639AC46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MG4-Math-Cours-01-Suites-Eleve.docx</Template>
  <TotalTime>5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2</cp:revision>
  <dcterms:created xsi:type="dcterms:W3CDTF">2015-08-20T14:21:00Z</dcterms:created>
  <dcterms:modified xsi:type="dcterms:W3CDTF">2015-08-20T14:21:00Z</dcterms:modified>
</cp:coreProperties>
</file>