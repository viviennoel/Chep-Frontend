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9750DC" w:rsidP="00236FDF">
      <w:pPr>
        <w:pStyle w:val="Titre2"/>
      </w:pPr>
      <w:r>
        <w:t xml:space="preserve">Exercice 1 : </w:t>
      </w:r>
      <w:proofErr w:type="gramStart"/>
      <w:r>
        <w:t xml:space="preserve">( </w:t>
      </w:r>
      <w:r w:rsidR="000D7E12">
        <w:t>4</w:t>
      </w:r>
      <w:proofErr w:type="gramEnd"/>
      <w:r w:rsidR="00AD3492" w:rsidRPr="00236FDF">
        <w:t xml:space="preserve"> points)</w:t>
      </w:r>
    </w:p>
    <w:p w:rsidR="009750DC" w:rsidRDefault="009750DC" w:rsidP="00975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4"/>
          <w:lang w:bidi="ar-SA"/>
        </w:rPr>
      </w:pPr>
      <w:r w:rsidRPr="00F47DD6">
        <w:rPr>
          <w:rFonts w:ascii="Times New Roman" w:hAnsi="Times New Roman" w:cs="Times New Roman"/>
          <w:i/>
          <w:sz w:val="20"/>
          <w:szCs w:val="24"/>
          <w:lang w:bidi="ar-SA"/>
        </w:rPr>
        <w:t>Pour chaque question, une seule des trois réponses proposées est exacte. Entourer la bonne réponse. Une réponse exacte rapporte 1 point, une réponse inexacte enlève 0,5 point, l’absence de réponse ne rapporte ni n’enlève de point. Si le total de points est négatif, la note attribuée à l’exercice est ramenée à 0.</w:t>
      </w:r>
    </w:p>
    <w:p w:rsidR="009750DC" w:rsidRPr="00F47DD6" w:rsidRDefault="009750DC" w:rsidP="00975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4"/>
          <w:lang w:bidi="ar-SA"/>
        </w:rPr>
      </w:pP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1- Les nombres 1 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>; -1 ; 2 ; -2 sont, dans cet ordre, des termes successifs d’une suite :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2- Les nombres12 ; 7 ; 2 ; -3 sont, dans cet ordre, des termes successifs d’une suite :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3- Les nombres 3 ; 10 ; 17 ; 24 sont, dans cet ordre, des termes successifs d’une suite :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4- Les nombres 80 ; 8 ; 0,8 ; 0,08 sont, dans cet ordre, des termes successifs d’une suite :</w:t>
      </w:r>
    </w:p>
    <w:p w:rsidR="009750DC" w:rsidRPr="008A76B4" w:rsidRDefault="009750DC" w:rsidP="009750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 w:rsidRPr="008A76B4"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9645D4" w:rsidRDefault="009645D4"/>
    <w:p w:rsidR="00AD3492" w:rsidRDefault="009750DC" w:rsidP="00236FDF">
      <w:pPr>
        <w:pStyle w:val="Titre2"/>
      </w:pPr>
      <w:r>
        <w:t xml:space="preserve">Exercice 2 : </w:t>
      </w:r>
      <w:proofErr w:type="gramStart"/>
      <w:r>
        <w:t xml:space="preserve">( </w:t>
      </w:r>
      <w:r w:rsidR="005C5893">
        <w:t>6</w:t>
      </w:r>
      <w:proofErr w:type="gramEnd"/>
      <w:r w:rsidR="00AD3492" w:rsidRPr="009645D4">
        <w:t xml:space="preserve"> points</w:t>
      </w:r>
      <w:r w:rsidR="00AD3492">
        <w:t>)</w:t>
      </w:r>
    </w:p>
    <w:p w:rsidR="009750DC" w:rsidRDefault="009750DC" w:rsidP="009750DC">
      <w:r>
        <w:t>Voici les premiers termes d'une suite arithmétique :</w:t>
      </w:r>
    </w:p>
    <w:p w:rsidR="009750DC" w:rsidRDefault="009750DC" w:rsidP="009750DC">
      <w:r>
        <w:t>U 0 = 935 ; U 1 = 937 ; U 2 = 939 ; U</w:t>
      </w:r>
      <w:r>
        <w:t xml:space="preserve"> 3 = 941</w:t>
      </w:r>
    </w:p>
    <w:p w:rsidR="009750DC" w:rsidRDefault="009750DC" w:rsidP="009750DC">
      <w:pPr>
        <w:pStyle w:val="Paragraphedeliste"/>
        <w:numPr>
          <w:ilvl w:val="0"/>
          <w:numId w:val="6"/>
        </w:numPr>
      </w:pPr>
      <w:r>
        <w:t xml:space="preserve">Quelle est sa raison ? </w:t>
      </w:r>
    </w:p>
    <w:p w:rsidR="009645D4" w:rsidRDefault="009750DC" w:rsidP="009750DC">
      <w:pPr>
        <w:pStyle w:val="Paragraphedeliste"/>
        <w:numPr>
          <w:ilvl w:val="0"/>
          <w:numId w:val="6"/>
        </w:numPr>
      </w:pPr>
      <w:r>
        <w:t>Quel est le terme suivant</w:t>
      </w:r>
      <w:r>
        <w:t xml:space="preserve"> U4</w:t>
      </w:r>
      <w:r>
        <w:t xml:space="preserve"> ?</w:t>
      </w:r>
      <w:r>
        <w:t xml:space="preserve"> </w:t>
      </w:r>
    </w:p>
    <w:p w:rsidR="009750DC" w:rsidRDefault="009750DC" w:rsidP="009750DC">
      <w:pPr>
        <w:pStyle w:val="Paragraphedeliste"/>
        <w:numPr>
          <w:ilvl w:val="0"/>
          <w:numId w:val="6"/>
        </w:numPr>
      </w:pPr>
      <w:r>
        <w:t xml:space="preserve">Quel est la valeur </w:t>
      </w:r>
      <w:proofErr w:type="gramStart"/>
      <w:r>
        <w:t>de U50</w:t>
      </w:r>
      <w:proofErr w:type="gramEnd"/>
      <w:r>
        <w:t> ?</w:t>
      </w:r>
    </w:p>
    <w:p w:rsidR="009750DC" w:rsidRDefault="009750DC" w:rsidP="009750DC">
      <w:r>
        <w:t>Voici les premiers</w:t>
      </w:r>
      <w:r>
        <w:t xml:space="preserve"> termes d'une suite géométrique</w:t>
      </w:r>
      <w:r>
        <w:t xml:space="preserve"> :</w:t>
      </w:r>
    </w:p>
    <w:p w:rsidR="009750DC" w:rsidRDefault="009750DC" w:rsidP="009750DC">
      <w:r>
        <w:t>U 0 = 12 ; U 1 = 36 ; U 2 = 108 ; U 3 = 324</w:t>
      </w:r>
    </w:p>
    <w:p w:rsidR="009750DC" w:rsidRDefault="009750DC" w:rsidP="009750DC">
      <w:pPr>
        <w:pStyle w:val="Paragraphedeliste"/>
        <w:numPr>
          <w:ilvl w:val="0"/>
          <w:numId w:val="7"/>
        </w:numPr>
      </w:pPr>
      <w:r>
        <w:t xml:space="preserve">Quelle est sa raison ? </w:t>
      </w:r>
    </w:p>
    <w:p w:rsidR="009750DC" w:rsidRDefault="009750DC" w:rsidP="009750DC">
      <w:pPr>
        <w:pStyle w:val="Paragraphedeliste"/>
        <w:numPr>
          <w:ilvl w:val="0"/>
          <w:numId w:val="7"/>
        </w:numPr>
      </w:pPr>
      <w:r>
        <w:t>Quel est le terme suivant</w:t>
      </w:r>
      <w:r>
        <w:t xml:space="preserve"> U4</w:t>
      </w:r>
      <w:r>
        <w:t xml:space="preserve"> </w:t>
      </w:r>
      <w:r w:rsidR="000D7E12">
        <w:t xml:space="preserve"> et U5</w:t>
      </w:r>
      <w:r>
        <w:t>?</w:t>
      </w:r>
      <w:r>
        <w:t xml:space="preserve"> </w:t>
      </w:r>
    </w:p>
    <w:p w:rsidR="00AD3492" w:rsidRDefault="00EC7A3B" w:rsidP="00236FDF">
      <w:pPr>
        <w:pStyle w:val="Titre2"/>
      </w:pPr>
      <w:r>
        <w:t xml:space="preserve">Exercice 3 : </w:t>
      </w:r>
      <w:proofErr w:type="gramStart"/>
      <w:r>
        <w:t xml:space="preserve">( </w:t>
      </w:r>
      <w:r w:rsidR="000D7E12">
        <w:t>2</w:t>
      </w:r>
      <w:proofErr w:type="gramEnd"/>
      <w:r w:rsidR="00AD3492">
        <w:t xml:space="preserve"> points)</w:t>
      </w:r>
      <w:r w:rsidR="000D7E12">
        <w:t xml:space="preserve"> </w:t>
      </w:r>
    </w:p>
    <w:p w:rsidR="009750DC" w:rsidRDefault="000D7E12" w:rsidP="009750DC">
      <w:r>
        <w:t>Soit Un une suite arithmétique de termes U0 = 5 et U4 = 33. Quel est la raison ? Justifier à laide d’un calcul</w:t>
      </w:r>
    </w:p>
    <w:p w:rsidR="000D7E12" w:rsidRDefault="000D7E12" w:rsidP="000D7E12">
      <w:r>
        <w:t>Soit Un une suite arithmétique de termes U0 = 2 et U3 = 6.5. Quel est la raison ? Justifier à laide d’un calcul</w:t>
      </w:r>
    </w:p>
    <w:p w:rsidR="005C5893" w:rsidRDefault="005C5893" w:rsidP="000D7E12">
      <w:pPr>
        <w:pStyle w:val="Titre2"/>
      </w:pPr>
    </w:p>
    <w:p w:rsidR="005C5893" w:rsidRDefault="005C5893" w:rsidP="000D7E12">
      <w:pPr>
        <w:pStyle w:val="Titre2"/>
      </w:pPr>
    </w:p>
    <w:p w:rsidR="000D7E12" w:rsidRDefault="000D7E12" w:rsidP="000D7E12">
      <w:pPr>
        <w:pStyle w:val="Titre2"/>
      </w:pPr>
      <w:r>
        <w:lastRenderedPageBreak/>
        <w:t xml:space="preserve">Exercice </w:t>
      </w:r>
      <w:r w:rsidR="005C5893">
        <w:t>4</w:t>
      </w:r>
      <w:r>
        <w:t xml:space="preserve"> : </w:t>
      </w:r>
      <w:proofErr w:type="gramStart"/>
      <w:r>
        <w:t xml:space="preserve">( </w:t>
      </w:r>
      <w:r w:rsidR="005C5893">
        <w:t>2</w:t>
      </w:r>
      <w:proofErr w:type="gramEnd"/>
      <w:r>
        <w:t xml:space="preserve"> points) </w:t>
      </w:r>
    </w:p>
    <w:p w:rsidR="000D7E12" w:rsidRDefault="005C5893" w:rsidP="000D7E12">
      <w:r>
        <w:t>Le nombre d’abeille dans une ruche diminue de 15 % chaque année. En 2014, elles étaient 12 500.</w:t>
      </w:r>
    </w:p>
    <w:p w:rsidR="005C5893" w:rsidRDefault="005C5893" w:rsidP="005C5893">
      <w:pPr>
        <w:pStyle w:val="Paragraphedeliste"/>
        <w:numPr>
          <w:ilvl w:val="0"/>
          <w:numId w:val="8"/>
        </w:numPr>
      </w:pPr>
      <w:r>
        <w:t>Déterminer le coefficient multiplicateur à appliquer pour avoir une baisse de 15%.</w:t>
      </w:r>
    </w:p>
    <w:p w:rsidR="005C5893" w:rsidRDefault="005C5893" w:rsidP="005C5893">
      <w:pPr>
        <w:pStyle w:val="Paragraphedeliste"/>
        <w:numPr>
          <w:ilvl w:val="0"/>
          <w:numId w:val="8"/>
        </w:numPr>
      </w:pPr>
      <w:r>
        <w:t>Calculer le nombre d’abeilles en 2015 puis en  2016.</w:t>
      </w:r>
    </w:p>
    <w:p w:rsidR="00AD3492" w:rsidRDefault="005C5893" w:rsidP="00236FDF">
      <w:pPr>
        <w:pStyle w:val="Titre2"/>
      </w:pPr>
      <w:r>
        <w:t>Exercice 5</w:t>
      </w:r>
      <w:r w:rsidR="009750DC">
        <w:t xml:space="preserve"> : </w:t>
      </w:r>
      <w:proofErr w:type="gramStart"/>
      <w:r w:rsidR="009750DC">
        <w:t>( 6</w:t>
      </w:r>
      <w:proofErr w:type="gramEnd"/>
      <w:r w:rsidR="00AD3492">
        <w:t xml:space="preserve"> points)</w:t>
      </w:r>
      <w:r w:rsidR="009750DC">
        <w:t xml:space="preserve"> </w:t>
      </w:r>
      <w:r w:rsidR="009750DC" w:rsidRPr="00EC7A3B">
        <w:rPr>
          <w:rFonts w:ascii="Adobe Caslon Pro" w:hAnsi="Adobe Caslon Pro"/>
          <w:i/>
        </w:rPr>
        <w:t>(D’après sujet de Bac Pro Session juin 2003</w:t>
      </w:r>
      <w:r w:rsidR="009750DC">
        <w:rPr>
          <w:rFonts w:ascii="Adobe Caslon Pro" w:hAnsi="Adobe Caslon Pro"/>
          <w:i/>
        </w:rPr>
        <w:t>)</w:t>
      </w:r>
    </w:p>
    <w:p w:rsidR="009750DC" w:rsidRDefault="009750DC" w:rsidP="009750DC">
      <w:pPr>
        <w:spacing w:after="0"/>
      </w:pPr>
      <w:r>
        <w:t>Une ferme aquacole de Vendée décide de cultiver des micro-algues sur de l'eau de forage.</w:t>
      </w:r>
      <w:r>
        <w:t xml:space="preserve"> </w:t>
      </w:r>
      <w:r>
        <w:t>Elle fait appel à une entreprise A pour creuser un puits.</w:t>
      </w:r>
      <w:r>
        <w:t xml:space="preserve"> </w:t>
      </w:r>
      <w:r>
        <w:t>Le coût prévu pour ce travail comprend :</w:t>
      </w:r>
    </w:p>
    <w:p w:rsidR="009750DC" w:rsidRDefault="009750DC" w:rsidP="005C5893">
      <w:pPr>
        <w:spacing w:after="0"/>
        <w:ind w:left="567"/>
      </w:pPr>
      <w:r>
        <w:t>- un forfait de mise en place du matériel de 800 €</w:t>
      </w:r>
    </w:p>
    <w:p w:rsidR="009750DC" w:rsidRDefault="009750DC" w:rsidP="005C5893">
      <w:pPr>
        <w:spacing w:after="0"/>
        <w:ind w:left="567"/>
      </w:pPr>
      <w:r>
        <w:t>- 200 € par mètre creusé.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On note U</w:t>
      </w:r>
      <w:r>
        <w:rPr>
          <w:vertAlign w:val="subscript"/>
        </w:rPr>
        <w:t>0</w:t>
      </w:r>
      <w:r>
        <w:t xml:space="preserve"> le montant forfaitaire, U</w:t>
      </w:r>
      <w:r>
        <w:rPr>
          <w:vertAlign w:val="subscript"/>
        </w:rPr>
        <w:t>1</w:t>
      </w:r>
      <w:r>
        <w:t xml:space="preserve"> le coût du forage à 1 mètre, U</w:t>
      </w:r>
      <w:r>
        <w:rPr>
          <w:vertAlign w:val="subscript"/>
        </w:rPr>
        <w:t>3</w:t>
      </w:r>
      <w:r>
        <w:t xml:space="preserve"> le coût du forage à 2</w:t>
      </w:r>
      <w:r>
        <w:t xml:space="preserve"> </w:t>
      </w:r>
      <w:r>
        <w:t>mètres, .... U</w:t>
      </w:r>
      <w:r w:rsidRPr="00EC7A3B">
        <w:rPr>
          <w:vertAlign w:val="subscript"/>
        </w:rPr>
        <w:t>n</w:t>
      </w:r>
      <w:r>
        <w:t xml:space="preserve"> le coût du forage à n </w:t>
      </w:r>
      <w:r>
        <w:t xml:space="preserve"> mètres.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1) Calculer U2, U3 et U4.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2) a) Donner la nature de la suite</w:t>
      </w:r>
      <w:r>
        <w:t xml:space="preserve"> </w:t>
      </w:r>
      <w:r>
        <w:t>U</w:t>
      </w:r>
      <w:r>
        <w:rPr>
          <w:vertAlign w:val="subscript"/>
        </w:rPr>
        <w:t>0</w:t>
      </w:r>
      <w:r>
        <w:t>,</w:t>
      </w:r>
      <w:r>
        <w:t xml:space="preserve"> U</w:t>
      </w:r>
      <w:r w:rsidRPr="00EC7A3B">
        <w:rPr>
          <w:vertAlign w:val="subscript"/>
        </w:rPr>
        <w:t>l</w:t>
      </w:r>
      <w:r>
        <w:t>, U2, U3 …U</w:t>
      </w:r>
      <w:r w:rsidRPr="00EC7A3B">
        <w:rPr>
          <w:vertAlign w:val="subscript"/>
        </w:rPr>
        <w:t>n</w:t>
      </w:r>
      <w:r>
        <w:t>.</w:t>
      </w:r>
    </w:p>
    <w:p w:rsidR="009750DC" w:rsidRDefault="000D7E12" w:rsidP="000D7E12">
      <w:pPr>
        <w:tabs>
          <w:tab w:val="left" w:pos="284"/>
        </w:tabs>
        <w:spacing w:after="0"/>
      </w:pPr>
      <w:r>
        <w:tab/>
      </w:r>
      <w:r w:rsidR="009750DC">
        <w:t>b) Préciser sa raison.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3) a) Exprimer U</w:t>
      </w:r>
      <w:r w:rsidRPr="00EC7A3B">
        <w:rPr>
          <w:vertAlign w:val="subscript"/>
        </w:rPr>
        <w:t>n</w:t>
      </w:r>
      <w:r>
        <w:t xml:space="preserve"> en fonction de n.</w:t>
      </w:r>
    </w:p>
    <w:p w:rsidR="009750DC" w:rsidRDefault="000D7E12" w:rsidP="000D7E12">
      <w:pPr>
        <w:tabs>
          <w:tab w:val="left" w:pos="284"/>
        </w:tabs>
        <w:spacing w:after="0"/>
      </w:pPr>
      <w:r>
        <w:tab/>
      </w:r>
      <w:r w:rsidR="009750DC">
        <w:t>b) Calculer U13.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4) La profondeur du forage est prévue à 12 mètres. Une autre entreprise B leur propose un</w:t>
      </w:r>
      <w:r>
        <w:t xml:space="preserve"> </w:t>
      </w:r>
      <w:r>
        <w:t>forage à 12 mètres pour un coût global de 3 500 euros. Laquelle des deux entreprises, A ou B,</w:t>
      </w:r>
      <w:r>
        <w:t xml:space="preserve"> </w:t>
      </w:r>
      <w:r>
        <w:t>est la plus avantageuse ? Justifier votre réponse.</w:t>
      </w:r>
    </w:p>
    <w:p w:rsidR="00AD3492" w:rsidRDefault="00AD3492" w:rsidP="00AD3492"/>
    <w:p w:rsidR="00AD3492" w:rsidRDefault="00AD3492"/>
    <w:sectPr w:rsidR="00AD3492" w:rsidSect="00236FDF">
      <w:headerReference w:type="default" r:id="rId7"/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85F" w:rsidRDefault="008A685F" w:rsidP="00AD3492">
      <w:pPr>
        <w:spacing w:after="0" w:line="240" w:lineRule="auto"/>
      </w:pPr>
      <w:r>
        <w:separator/>
      </w:r>
    </w:p>
  </w:endnote>
  <w:endnote w:type="continuationSeparator" w:id="0">
    <w:p w:rsidR="008A685F" w:rsidRDefault="008A685F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3109B1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589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589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85F" w:rsidRDefault="008A685F" w:rsidP="00AD3492">
      <w:pPr>
        <w:spacing w:after="0" w:line="240" w:lineRule="auto"/>
      </w:pPr>
      <w:r>
        <w:separator/>
      </w:r>
    </w:p>
  </w:footnote>
  <w:footnote w:type="continuationSeparator" w:id="0">
    <w:p w:rsidR="008A685F" w:rsidRDefault="008A685F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69B"/>
    <w:multiLevelType w:val="hybridMultilevel"/>
    <w:tmpl w:val="F20E9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75EE"/>
    <w:multiLevelType w:val="hybridMultilevel"/>
    <w:tmpl w:val="F20E9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9736A"/>
    <w:multiLevelType w:val="hybridMultilevel"/>
    <w:tmpl w:val="B8AC43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0DC"/>
    <w:rsid w:val="000C6620"/>
    <w:rsid w:val="000D7E12"/>
    <w:rsid w:val="0019434E"/>
    <w:rsid w:val="001E6810"/>
    <w:rsid w:val="00227690"/>
    <w:rsid w:val="00236FDF"/>
    <w:rsid w:val="002E54F2"/>
    <w:rsid w:val="003109B1"/>
    <w:rsid w:val="00331FBA"/>
    <w:rsid w:val="00426E6A"/>
    <w:rsid w:val="00474F6C"/>
    <w:rsid w:val="00523466"/>
    <w:rsid w:val="005433A9"/>
    <w:rsid w:val="005C5893"/>
    <w:rsid w:val="00672593"/>
    <w:rsid w:val="0076502A"/>
    <w:rsid w:val="007679FA"/>
    <w:rsid w:val="00785D6C"/>
    <w:rsid w:val="00793028"/>
    <w:rsid w:val="007B4749"/>
    <w:rsid w:val="008608C8"/>
    <w:rsid w:val="008A685F"/>
    <w:rsid w:val="008F7E63"/>
    <w:rsid w:val="009645D4"/>
    <w:rsid w:val="009750DC"/>
    <w:rsid w:val="009920FA"/>
    <w:rsid w:val="00A173FF"/>
    <w:rsid w:val="00A272D7"/>
    <w:rsid w:val="00A45DEC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C7A3B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29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2015-09-30T15:52:00Z</dcterms:created>
  <dcterms:modified xsi:type="dcterms:W3CDTF">2015-09-30T16:28:00Z</dcterms:modified>
</cp:coreProperties>
</file>