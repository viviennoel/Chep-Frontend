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proofErr w:type="gramStart"/>
      <w:r w:rsidR="00073F63">
        <w:t>Math :</w:t>
      </w:r>
      <w:proofErr w:type="gramEnd"/>
      <w:r w:rsidR="00073F63">
        <w:t xml:space="preserve"> Suites </w:t>
      </w:r>
      <w:proofErr w:type="spellStart"/>
      <w:r w:rsidR="00073F63">
        <w:t>arithmétiques</w:t>
      </w:r>
      <w:proofErr w:type="spellEnd"/>
    </w:p>
    <w:tbl>
      <w:tblPr>
        <w:tblStyle w:val="Grilledutableau"/>
        <w:tblW w:w="10490" w:type="dxa"/>
        <w:tblInd w:w="108" w:type="dxa"/>
        <w:tblLook w:val="04A0"/>
      </w:tblPr>
      <w:tblGrid>
        <w:gridCol w:w="1418"/>
        <w:gridCol w:w="9072"/>
      </w:tblGrid>
      <w:tr w:rsidR="009645D4" w:rsidTr="009645D4">
        <w:trPr>
          <w:trHeight w:val="1136"/>
        </w:trPr>
        <w:tc>
          <w:tcPr>
            <w:tcW w:w="1418" w:type="dxa"/>
          </w:tcPr>
          <w:p w:rsidR="009645D4" w:rsidRDefault="009645D4">
            <w:r>
              <w:t>Note</w:t>
            </w:r>
          </w:p>
        </w:tc>
        <w:tc>
          <w:tcPr>
            <w:tcW w:w="9072" w:type="dxa"/>
          </w:tcPr>
          <w:p w:rsidR="009645D4" w:rsidRDefault="009645D4">
            <w:r>
              <w:t>Appréciation</w:t>
            </w:r>
          </w:p>
        </w:tc>
      </w:tr>
    </w:tbl>
    <w:p w:rsidR="00AD3492" w:rsidRPr="00236FDF" w:rsidRDefault="00073F63" w:rsidP="00236FDF">
      <w:pPr>
        <w:pStyle w:val="Titre2"/>
      </w:pPr>
      <w:r>
        <w:t xml:space="preserve">Exercice 1 : </w:t>
      </w:r>
      <w:proofErr w:type="gramStart"/>
      <w:r>
        <w:t>( 6</w:t>
      </w:r>
      <w:proofErr w:type="gramEnd"/>
      <w:r w:rsidR="00AD3492" w:rsidRPr="00236FDF">
        <w:t xml:space="preserve"> points)</w:t>
      </w:r>
    </w:p>
    <w:p w:rsidR="00073F63" w:rsidRPr="00073F63" w:rsidRDefault="00073F63" w:rsidP="00073F63">
      <w:pPr>
        <w:spacing w:after="0"/>
        <w:rPr>
          <w:sz w:val="24"/>
          <w:szCs w:val="24"/>
        </w:rPr>
      </w:pP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On sait que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2 et 1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u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5. Calculer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r 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et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 xml:space="preserve">2 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et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5</w:t>
      </w:r>
    </w:p>
    <w:p w:rsidR="00073F63" w:rsidRDefault="00073F63" w:rsidP="00073F63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On sait que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2 et </w:t>
      </w:r>
      <w:r w:rsidRPr="00073F63">
        <w:rPr>
          <w:rFonts w:ascii="Times New Roman" w:hAnsi="Times New Roman" w:cs="Times New Roman"/>
          <w:i/>
          <w:iCs/>
          <w:sz w:val="24"/>
          <w:szCs w:val="24"/>
          <w:lang w:bidi="ar-SA"/>
        </w:rPr>
        <w:t xml:space="preserve">r </w:t>
      </w:r>
      <w:r w:rsidRPr="00073F63">
        <w:rPr>
          <w:rFonts w:ascii="Symbol" w:hAnsi="Symbol" w:cs="Symbol"/>
          <w:sz w:val="24"/>
          <w:szCs w:val="24"/>
          <w:lang w:bidi="ar-SA"/>
        </w:rPr>
        <w:t></w:t>
      </w:r>
      <w:r w:rsidRPr="00073F63">
        <w:rPr>
          <w:rFonts w:ascii="Symbol" w:hAnsi="Symbol" w:cs="Symbol"/>
          <w:sz w:val="24"/>
          <w:szCs w:val="24"/>
          <w:lang w:bidi="ar-SA"/>
        </w:rPr>
        <w:t></w:t>
      </w:r>
      <w:r w:rsidRPr="00073F63">
        <w:rPr>
          <w:rFonts w:ascii="Symbol" w:hAnsi="Symbol" w:cs="Symbol"/>
          <w:sz w:val="24"/>
          <w:szCs w:val="24"/>
          <w:lang w:bidi="ar-SA"/>
        </w:rPr>
        <w:t>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3. Calculer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10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20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100</w:t>
      </w:r>
      <w:r w:rsidRPr="00073F63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073F63" w:rsidRDefault="007D2DF4" w:rsidP="00073F63">
      <w:pPr>
        <w:autoSpaceDE w:val="0"/>
        <w:autoSpaceDN w:val="0"/>
        <w:adjustRightInd w:val="0"/>
        <w:spacing w:before="120"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183515</wp:posOffset>
            </wp:positionV>
            <wp:extent cx="6645910" cy="857250"/>
            <wp:effectExtent l="19050" t="0" r="2540" b="0"/>
            <wp:wrapNone/>
            <wp:docPr id="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F63">
        <w:rPr>
          <w:rFonts w:ascii="Times New Roman" w:hAnsi="Times New Roman" w:cs="Times New Roman"/>
          <w:noProof/>
          <w:sz w:val="24"/>
          <w:szCs w:val="24"/>
          <w:lang w:eastAsia="fr-FR" w:bidi="ar-SA"/>
        </w:rPr>
      </w:r>
      <w:r w:rsidR="00073F63">
        <w:rPr>
          <w:rFonts w:ascii="Times New Roman" w:hAnsi="Times New Roman" w:cs="Times New Roman"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073F63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36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073F63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34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073F63" w:rsidRDefault="00073F63" w:rsidP="00073F63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 w:bidi="ar-SA"/>
        </w:rPr>
      </w:r>
      <w:r>
        <w:rPr>
          <w:rFonts w:ascii="Times New Roman" w:hAnsi="Times New Roman" w:cs="Times New Roman"/>
          <w:sz w:val="24"/>
          <w:szCs w:val="24"/>
          <w:lang w:bidi="ar-SA"/>
        </w:rPr>
        <w:pict>
          <v:shape id="_x0000_s1033" type="#_x0000_t32" style="width:518.95pt;height:0;mso-position-horizontal-relative:char;mso-position-vertical-relative:line" o:connectortype="straight" strokecolor="#bfbfbf [2412]">
            <w10:wrap type="none"/>
            <w10:anchorlock/>
          </v:shape>
        </w:pict>
      </w:r>
    </w:p>
    <w:p w:rsidR="00AD3492" w:rsidRDefault="00A741EC" w:rsidP="00236FDF">
      <w:pPr>
        <w:pStyle w:val="Titre2"/>
      </w:pPr>
      <w:r>
        <w:t>Exercice 2 : (</w:t>
      </w:r>
      <w:r w:rsidR="00073F63">
        <w:t>4</w:t>
      </w:r>
      <w:r w:rsidR="00AD3492" w:rsidRPr="009645D4">
        <w:t xml:space="preserve"> points</w:t>
      </w:r>
      <w:r w:rsidR="00AD3492">
        <w:t>)</w:t>
      </w:r>
    </w:p>
    <w:p w:rsidR="009645D4" w:rsidRDefault="00073F63" w:rsidP="00AD3492">
      <w:r>
        <w:t xml:space="preserve">Max le jardinier doit verser un </w:t>
      </w:r>
      <w:r w:rsidR="000D54B6">
        <w:t>plein arrosoir d’eau au pied de chacun des peupliers qui bordent l’allée. On sait que l’allée est droite, que les peupliers sont espacés de 10 m l’un de l’autre, et que le point d’eau est à 14 m du premier peuplier.</w:t>
      </w:r>
    </w:p>
    <w:p w:rsidR="000D54B6" w:rsidRPr="00A741EC" w:rsidRDefault="000D54B6" w:rsidP="00A741EC">
      <w:pPr>
        <w:pStyle w:val="Paragraphedeliste"/>
        <w:numPr>
          <w:ilvl w:val="0"/>
          <w:numId w:val="7"/>
        </w:numPr>
        <w:ind w:left="426"/>
      </w:pPr>
      <w:r>
        <w:t>Déterminer la raison.</w:t>
      </w:r>
      <w:r w:rsidR="002C0585">
        <w:t xml:space="preserve"> (0.5 pt)</w:t>
      </w:r>
      <w:r w:rsidR="007D2DF4">
        <w:t xml:space="preserve"> </w:t>
      </w:r>
      <w:r w:rsidR="007D2DF4">
        <w:rPr>
          <w:color w:val="FF0000"/>
        </w:rPr>
        <w:t>r = 10</w:t>
      </w:r>
    </w:p>
    <w:p w:rsidR="000D54B6" w:rsidRPr="00A741EC" w:rsidRDefault="000D54B6" w:rsidP="00A741EC">
      <w:pPr>
        <w:pStyle w:val="Paragraphedeliste"/>
        <w:numPr>
          <w:ilvl w:val="0"/>
          <w:numId w:val="7"/>
        </w:numPr>
        <w:ind w:left="426"/>
      </w:pPr>
      <w:r>
        <w:t xml:space="preserve">Déterminer </w:t>
      </w:r>
      <w:r w:rsidRPr="00073F63">
        <w:rPr>
          <w:rFonts w:ascii="Times New Roman" w:hAnsi="Times New Roman" w:cs="Times New Roman"/>
          <w:i/>
          <w:sz w:val="24"/>
          <w:szCs w:val="24"/>
          <w:lang w:bidi="ar-SA"/>
        </w:rPr>
        <w:t>U</w:t>
      </w:r>
      <w:r w:rsidRPr="00073F63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0</w:t>
      </w:r>
      <w:r w:rsidR="00A741EC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>.</w:t>
      </w:r>
      <w:r w:rsidR="002C0585">
        <w:rPr>
          <w:rFonts w:ascii="Times New Roman" w:hAnsi="Times New Roman" w:cs="Times New Roman"/>
          <w:i/>
          <w:sz w:val="24"/>
          <w:szCs w:val="24"/>
          <w:vertAlign w:val="subscript"/>
          <w:lang w:bidi="ar-SA"/>
        </w:rPr>
        <w:t xml:space="preserve"> </w:t>
      </w:r>
      <w:r w:rsidR="002C0585" w:rsidRPr="002C0585">
        <w:rPr>
          <w:rFonts w:ascii="Times New Roman" w:hAnsi="Times New Roman" w:cs="Times New Roman"/>
          <w:sz w:val="24"/>
          <w:szCs w:val="24"/>
          <w:lang w:bidi="ar-SA"/>
        </w:rPr>
        <w:t>(0.5 pt)</w:t>
      </w:r>
      <w:r w:rsidR="007D2DF4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7D2DF4">
        <w:rPr>
          <w:rFonts w:ascii="Times New Roman" w:hAnsi="Times New Roman" w:cs="Times New Roman"/>
          <w:color w:val="FF0000"/>
          <w:sz w:val="24"/>
          <w:szCs w:val="24"/>
          <w:lang w:bidi="ar-SA"/>
        </w:rPr>
        <w:t>Uo</w:t>
      </w:r>
      <w:proofErr w:type="spellEnd"/>
      <w:r w:rsidR="007D2DF4">
        <w:rPr>
          <w:rFonts w:ascii="Times New Roman" w:hAnsi="Times New Roman" w:cs="Times New Roman"/>
          <w:color w:val="FF0000"/>
          <w:sz w:val="24"/>
          <w:szCs w:val="24"/>
          <w:lang w:bidi="ar-SA"/>
        </w:rPr>
        <w:t xml:space="preserve"> = 14</w:t>
      </w:r>
    </w:p>
    <w:p w:rsidR="000D54B6" w:rsidRDefault="000D54B6" w:rsidP="000D54B6">
      <w:pPr>
        <w:pStyle w:val="Paragraphedeliste"/>
        <w:numPr>
          <w:ilvl w:val="0"/>
          <w:numId w:val="7"/>
        </w:numPr>
        <w:ind w:left="426"/>
      </w:pPr>
      <w:r>
        <w:t>A quelle distance du point d’eau se situe le 16</w:t>
      </w:r>
      <w:r w:rsidRPr="000D54B6">
        <w:rPr>
          <w:vertAlign w:val="superscript"/>
        </w:rPr>
        <w:t>ème</w:t>
      </w:r>
      <w:r>
        <w:t xml:space="preserve"> peuplier ?</w:t>
      </w:r>
      <w:r w:rsidR="002C0585">
        <w:t xml:space="preserve"> (1 pt)</w:t>
      </w:r>
      <w:r w:rsidR="007D2DF4">
        <w:t xml:space="preserve"> </w:t>
      </w:r>
      <w:r w:rsidR="007D2DF4">
        <w:rPr>
          <w:color w:val="FF0000"/>
        </w:rPr>
        <w:t>U15 = 14 + 10*15 = 164 m</w:t>
      </w:r>
    </w:p>
    <w:p w:rsidR="000D54B6" w:rsidRDefault="00A741EC" w:rsidP="000D54B6">
      <w:pPr>
        <w:pStyle w:val="Paragraphedeliste"/>
        <w:numPr>
          <w:ilvl w:val="0"/>
          <w:numId w:val="7"/>
        </w:numPr>
        <w:ind w:left="426"/>
      </w:pPr>
      <w:r>
        <w:t>Sachant que max n’a qu’un seul arrosoir, q</w:t>
      </w:r>
      <w:r w:rsidR="000D54B6">
        <w:t xml:space="preserve">uelle distance </w:t>
      </w:r>
      <w:r>
        <w:t xml:space="preserve">aura-t-il parcouru </w:t>
      </w:r>
      <w:r w:rsidRPr="002C0585">
        <w:t>avec un arrosoir plein</w:t>
      </w:r>
      <w:r>
        <w:t xml:space="preserve"> pour arroser les 16</w:t>
      </w:r>
      <w:r w:rsidR="000D54B6">
        <w:t xml:space="preserve"> peuplier</w:t>
      </w:r>
      <w:r>
        <w:t>s</w:t>
      </w:r>
      <w:r w:rsidR="000D54B6">
        <w:t> ?</w:t>
      </w:r>
      <w:r>
        <w:t xml:space="preserve"> </w:t>
      </w:r>
      <w:r w:rsidR="002C0585">
        <w:t>(1</w:t>
      </w:r>
      <w:r w:rsidR="00AC31B0">
        <w:t>,5</w:t>
      </w:r>
      <w:r w:rsidR="002C0585">
        <w:t xml:space="preserve"> pt)</w:t>
      </w:r>
      <w:r w:rsidR="007D2DF4">
        <w:t xml:space="preserve"> </w:t>
      </w:r>
      <w:r w:rsidR="00AC31B0" w:rsidRPr="00AC31B0">
        <w:rPr>
          <w:color w:val="FF0000"/>
        </w:rPr>
        <w:t>16*((14+164)/2) =</w:t>
      </w:r>
      <w:r w:rsidR="00AC31B0">
        <w:t xml:space="preserve"> </w:t>
      </w:r>
      <w:r w:rsidR="00AC31B0">
        <w:rPr>
          <w:color w:val="FF0000"/>
        </w:rPr>
        <w:t>1424 m</w:t>
      </w:r>
    </w:p>
    <w:p w:rsidR="00A741EC" w:rsidRPr="00A741EC" w:rsidRDefault="00A741EC" w:rsidP="000D54B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before="120"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  <w:r>
        <w:t xml:space="preserve">Combien de kilomètres Max a-t-il parcouru </w:t>
      </w:r>
      <w:r w:rsidRPr="002C0585">
        <w:t>en tout</w:t>
      </w:r>
      <w:r>
        <w:t xml:space="preserve"> pour arroser les 16 peupliers ?</w:t>
      </w:r>
      <w:r w:rsidR="002C0585">
        <w:t xml:space="preserve"> (</w:t>
      </w:r>
      <w:r w:rsidR="00AC31B0">
        <w:t>0.5</w:t>
      </w:r>
      <w:r w:rsidR="002C0585">
        <w:t xml:space="preserve"> pt)</w:t>
      </w:r>
      <w:r w:rsidR="00AC31B0">
        <w:t xml:space="preserve"> </w:t>
      </w:r>
      <w:r w:rsidR="00AC31B0">
        <w:rPr>
          <w:color w:val="FF0000"/>
        </w:rPr>
        <w:t>1424 * 2 = 2848 soit 2,848 km</w:t>
      </w:r>
    </w:p>
    <w:p w:rsidR="002C0585" w:rsidRPr="000D54B6" w:rsidRDefault="002C0585" w:rsidP="000D54B6">
      <w:pPr>
        <w:pStyle w:val="Paragraphedeliste"/>
        <w:autoSpaceDE w:val="0"/>
        <w:autoSpaceDN w:val="0"/>
        <w:adjustRightInd w:val="0"/>
        <w:spacing w:after="0" w:line="360" w:lineRule="auto"/>
        <w:ind w:left="426"/>
        <w:jc w:val="left"/>
        <w:rPr>
          <w:rFonts w:ascii="Times New Roman" w:hAnsi="Times New Roman" w:cs="Times New Roman"/>
          <w:sz w:val="24"/>
          <w:szCs w:val="24"/>
          <w:lang w:bidi="ar-SA"/>
        </w:rPr>
      </w:pPr>
    </w:p>
    <w:p w:rsidR="000D54B6" w:rsidRDefault="000D54B6" w:rsidP="000D54B6">
      <w:pPr>
        <w:pStyle w:val="Paragraphedeliste"/>
        <w:ind w:left="426"/>
      </w:pPr>
    </w:p>
    <w:p w:rsidR="00AD3492" w:rsidRDefault="00AD3492"/>
    <w:sectPr w:rsidR="00AD3492" w:rsidSect="00236FDF">
      <w:headerReference w:type="default" r:id="rId9"/>
      <w:footerReference w:type="default" r:id="rId10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623" w:rsidRDefault="009E6623" w:rsidP="00AD3492">
      <w:pPr>
        <w:spacing w:after="0" w:line="240" w:lineRule="auto"/>
      </w:pPr>
      <w:r>
        <w:separator/>
      </w:r>
    </w:p>
  </w:endnote>
  <w:endnote w:type="continuationSeparator" w:id="0">
    <w:p w:rsidR="009E6623" w:rsidRDefault="009E6623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8121AE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31B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C31B0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623" w:rsidRDefault="009E6623" w:rsidP="00AD3492">
      <w:pPr>
        <w:spacing w:after="0" w:line="240" w:lineRule="auto"/>
      </w:pPr>
      <w:r>
        <w:separator/>
      </w:r>
    </w:p>
  </w:footnote>
  <w:footnote w:type="continuationSeparator" w:id="0">
    <w:p w:rsidR="009E6623" w:rsidRDefault="009E6623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CA0"/>
    <w:multiLevelType w:val="hybridMultilevel"/>
    <w:tmpl w:val="563836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0905"/>
    <w:multiLevelType w:val="hybridMultilevel"/>
    <w:tmpl w:val="E21C0C02"/>
    <w:lvl w:ilvl="0" w:tplc="3AC64E36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4B6"/>
    <w:rsid w:val="00073F63"/>
    <w:rsid w:val="000C6620"/>
    <w:rsid w:val="000D54B6"/>
    <w:rsid w:val="0019434E"/>
    <w:rsid w:val="001E6810"/>
    <w:rsid w:val="00227690"/>
    <w:rsid w:val="00236FDF"/>
    <w:rsid w:val="002C0585"/>
    <w:rsid w:val="002E54F2"/>
    <w:rsid w:val="00331FBA"/>
    <w:rsid w:val="00340207"/>
    <w:rsid w:val="00426E6A"/>
    <w:rsid w:val="00474F6C"/>
    <w:rsid w:val="00523466"/>
    <w:rsid w:val="005433A9"/>
    <w:rsid w:val="00672593"/>
    <w:rsid w:val="0076502A"/>
    <w:rsid w:val="007679FA"/>
    <w:rsid w:val="00785D6C"/>
    <w:rsid w:val="00793028"/>
    <w:rsid w:val="007B4749"/>
    <w:rsid w:val="007D2DF4"/>
    <w:rsid w:val="008121AE"/>
    <w:rsid w:val="008608C8"/>
    <w:rsid w:val="008F7E63"/>
    <w:rsid w:val="009645D4"/>
    <w:rsid w:val="009920FA"/>
    <w:rsid w:val="009E6623"/>
    <w:rsid w:val="00A173FF"/>
    <w:rsid w:val="00A272D7"/>
    <w:rsid w:val="00A45DEC"/>
    <w:rsid w:val="00A741EC"/>
    <w:rsid w:val="00AC31B0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12]"/>
    </o:shapedefaults>
    <o:shapelayout v:ext="edit">
      <o:idmap v:ext="edit" data="1"/>
      <o:rules v:ext="edit">
        <o:r id="V:Rule9" type="connector" idref="#_x0000_s1036"/>
        <o:r id="V:Rule10" type="connector" idref="#_x0000_s1035"/>
        <o:r id="V:Rule11" type="connector" idref="#_x0000_s1034"/>
        <o:r id="V:Rule1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73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F6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774CA-5922-4D8C-BA61-BA9C87B2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7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3</cp:revision>
  <dcterms:created xsi:type="dcterms:W3CDTF">2016-09-18T16:19:00Z</dcterms:created>
  <dcterms:modified xsi:type="dcterms:W3CDTF">2016-09-18T16:28:00Z</dcterms:modified>
</cp:coreProperties>
</file>