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B6038D" w:rsidRDefault="00AD3492" w:rsidP="009645D4">
      <w:pPr>
        <w:pStyle w:val="Titre1"/>
        <w:rPr>
          <w:lang w:val="fr-FR"/>
        </w:rPr>
      </w:pPr>
      <w:r w:rsidRPr="00B6038D">
        <w:rPr>
          <w:lang w:val="fr-FR"/>
        </w:rPr>
        <w:t xml:space="preserve">Evaluation de </w:t>
      </w:r>
      <w:r w:rsidR="00B6038D" w:rsidRPr="00B6038D">
        <w:rPr>
          <w:lang w:val="fr-FR"/>
        </w:rPr>
        <w:t>M</w:t>
      </w:r>
      <w:r w:rsidR="00B6038D">
        <w:rPr>
          <w:lang w:val="fr-FR"/>
        </w:rPr>
        <w:t>athématiques</w:t>
      </w:r>
    </w:p>
    <w:p w:rsidR="00AD3492" w:rsidRPr="00236FDF" w:rsidRDefault="00B6038D" w:rsidP="00236FDF">
      <w:pPr>
        <w:pStyle w:val="Titre2"/>
      </w:pPr>
      <w:r>
        <w:t xml:space="preserve">Exercice 1 : </w:t>
      </w:r>
      <w:proofErr w:type="gramStart"/>
      <w:r>
        <w:t>( 7</w:t>
      </w:r>
      <w:proofErr w:type="gramEnd"/>
      <w:r w:rsidR="00AD3492" w:rsidRPr="00236FDF">
        <w:t xml:space="preserve"> points)</w:t>
      </w:r>
    </w:p>
    <w:p w:rsidR="00B6038D" w:rsidRDefault="00B6038D" w:rsidP="00B6038D">
      <w:r>
        <w:t xml:space="preserve">Claire </w:t>
      </w:r>
      <w:proofErr w:type="gramStart"/>
      <w:r>
        <w:t>a</w:t>
      </w:r>
      <w:proofErr w:type="gramEnd"/>
      <w:r>
        <w:t xml:space="preserve"> le choix entre deux salaires pour son premier contrat d’un an. Elle peut choisir un salaire de 1200 € fixe, ou un salaire de 1000 €, augmenté chaque mois de 30 €.</w:t>
      </w:r>
    </w:p>
    <w:p w:rsidR="00B6038D" w:rsidRDefault="00B6038D" w:rsidP="00B6038D">
      <w:pPr>
        <w:pStyle w:val="Paragraphedeliste"/>
        <w:numPr>
          <w:ilvl w:val="0"/>
          <w:numId w:val="6"/>
        </w:numPr>
      </w:pPr>
      <w:r>
        <w:t>Expliquer pourquoi la deuxième formule peut être modélisée par une suite arithmétique. (1 point)</w:t>
      </w:r>
    </w:p>
    <w:p w:rsidR="00B6038D" w:rsidRDefault="00B6038D" w:rsidP="00B6038D">
      <w:pPr>
        <w:pStyle w:val="Paragraphedeliste"/>
        <w:numPr>
          <w:ilvl w:val="0"/>
          <w:numId w:val="6"/>
        </w:numPr>
      </w:pPr>
      <w:r>
        <w:t>Déterminez alors quel sera le salaire de Claire le dernier mois du contrat, avec la deuxième formule. Est-il plus intéressant avec la première formule ? (3 points)</w:t>
      </w:r>
    </w:p>
    <w:p w:rsidR="00B6038D" w:rsidRDefault="00B6038D" w:rsidP="00B6038D">
      <w:pPr>
        <w:pStyle w:val="Paragraphedeliste"/>
        <w:numPr>
          <w:ilvl w:val="0"/>
          <w:numId w:val="6"/>
        </w:numPr>
      </w:pPr>
      <w:r>
        <w:t>Calculer la somme gagnée dans l'année par Claire, avec les deux formules. Quelle est la formule la plus intéressante ? (3 points)</w:t>
      </w:r>
    </w:p>
    <w:p w:rsidR="00AD3492" w:rsidRDefault="00B6038D" w:rsidP="00236FDF">
      <w:pPr>
        <w:pStyle w:val="Titre2"/>
      </w:pPr>
      <w:r>
        <w:t xml:space="preserve">Exercice 2 : </w:t>
      </w:r>
      <w:proofErr w:type="gramStart"/>
      <w:r>
        <w:t>( 5</w:t>
      </w:r>
      <w:proofErr w:type="gramEnd"/>
      <w:r w:rsidR="00AD3492" w:rsidRPr="009645D4">
        <w:t xml:space="preserve"> points</w:t>
      </w:r>
      <w:r w:rsidR="00AD3492">
        <w:t>)</w:t>
      </w:r>
    </w:p>
    <w:p w:rsidR="00B6038D" w:rsidRDefault="00B6038D" w:rsidP="00B6038D">
      <w:r>
        <w:t>Frédéric vend des poulets sur le marché. S'il a des invendus, il les ramène à son patron. Il part chaque fois avec une camionnette pleine. La première semaine, il vend 15 poulets. Chaque semaine, grâce à son légendaire sens du commerce, il vend six poulets de plus. Sa camionnette ne peut contenir que 63 poulets.</w:t>
      </w:r>
    </w:p>
    <w:p w:rsidR="00B6038D" w:rsidRDefault="00B6038D" w:rsidP="00B6038D">
      <w:pPr>
        <w:pStyle w:val="Paragraphedeliste"/>
        <w:numPr>
          <w:ilvl w:val="0"/>
          <w:numId w:val="7"/>
        </w:numPr>
      </w:pPr>
      <w:r>
        <w:t>Au bout de combien de semaines la totalité des poulets de la camionnette sera-t-elle vendue ? (3 points)</w:t>
      </w:r>
    </w:p>
    <w:p w:rsidR="00B6038D" w:rsidRDefault="00B6038D" w:rsidP="00B6038D">
      <w:pPr>
        <w:pStyle w:val="Paragraphedeliste"/>
        <w:numPr>
          <w:ilvl w:val="0"/>
          <w:numId w:val="7"/>
        </w:numPr>
      </w:pPr>
      <w:r>
        <w:t>Combien de poulet aura-t-il alors vendu en tout ? (2 points)</w:t>
      </w:r>
    </w:p>
    <w:p w:rsidR="00AD3492" w:rsidRDefault="00B6038D" w:rsidP="00236FDF">
      <w:pPr>
        <w:pStyle w:val="Titre2"/>
      </w:pPr>
      <w:r>
        <w:t xml:space="preserve">Exercice 3 : </w:t>
      </w:r>
      <w:proofErr w:type="gramStart"/>
      <w:r>
        <w:t>( 3</w:t>
      </w:r>
      <w:proofErr w:type="gramEnd"/>
      <w:r w:rsidR="00AD3492">
        <w:t xml:space="preserve"> points)</w:t>
      </w:r>
    </w:p>
    <w:p w:rsidR="00B6038D" w:rsidRPr="002409B9" w:rsidRDefault="00B6038D" w:rsidP="00B6038D">
      <w:r w:rsidRPr="002409B9">
        <w:t xml:space="preserve">Un espace désertique gagne 12 % par an. Aujourd'hui, il est de 200 m². Quelle sera sa surface </w:t>
      </w:r>
      <w:r>
        <w:t xml:space="preserve">en m² </w:t>
      </w:r>
      <w:r w:rsidRPr="002409B9">
        <w:t>dans 10 ans ?</w:t>
      </w:r>
      <w:r>
        <w:t xml:space="preserve"> Donner votre réponse à 10</w:t>
      </w:r>
      <w:r w:rsidRPr="002409B9">
        <w:rPr>
          <w:vertAlign w:val="superscript"/>
        </w:rPr>
        <w:t>-2</w:t>
      </w:r>
      <w:r>
        <w:t xml:space="preserve"> près. (3 points)</w:t>
      </w:r>
    </w:p>
    <w:p w:rsidR="00AD3492" w:rsidRDefault="00B6038D" w:rsidP="00236FDF">
      <w:pPr>
        <w:pStyle w:val="Titre2"/>
      </w:pPr>
      <w:r>
        <w:t xml:space="preserve">Exercice 4 : </w:t>
      </w:r>
      <w:proofErr w:type="gramStart"/>
      <w:r>
        <w:t>( 5</w:t>
      </w:r>
      <w:proofErr w:type="gramEnd"/>
      <w:r w:rsidR="00AD3492">
        <w:t xml:space="preserve"> points)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Un groupe de presse désire comparer les ventes de deux de ses journaux hebdomadaires vendus au même prix. Pour cela, il a suivi l’évolution des ventes depuis les quatre dernières années soit de 2006 à 2009.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 xml:space="preserve">En 2006, l’hebdomadaire A se vendait à 50 000 exemplaires. Les années suivantes les ventes ont chuté de 2 000 exemplaires par an. 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En 2006, l’hebdomadaire B se vendait à 25 000 exemplaires. Les années suivantes les ventes ont progressé de 5 % par an.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 xml:space="preserve">On estime que l’évolution des ventes va se poursuivre de manière identique les années suivantes. 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</w:p>
    <w:p w:rsidR="00B6038D" w:rsidRPr="009A618E" w:rsidRDefault="00B6038D" w:rsidP="00B6038D">
      <w:pPr>
        <w:ind w:right="-1"/>
        <w:rPr>
          <w:rFonts w:eastAsia="Calibri" w:cs="Times New Roman"/>
        </w:rPr>
      </w:pPr>
      <w:r w:rsidRPr="009A618E">
        <w:rPr>
          <w:rFonts w:eastAsia="Calibri" w:cs="Times New Roman"/>
          <w:u w:val="single"/>
        </w:rPr>
        <w:t>Partie A : évolution des ventes de l’hebdomadaire A (2,5 points)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On note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0</w:t>
      </w:r>
      <w:r w:rsidRPr="009A618E">
        <w:rPr>
          <w:rFonts w:cs="Times New Roman"/>
          <w:color w:val="000000"/>
          <w:sz w:val="24"/>
          <w:szCs w:val="24"/>
          <w:lang w:bidi="ar-SA"/>
        </w:rPr>
        <w:t>,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1</w:t>
      </w:r>
      <w:r w:rsidRPr="009A618E">
        <w:rPr>
          <w:rFonts w:cs="Times New Roman"/>
          <w:color w:val="000000"/>
          <w:sz w:val="24"/>
          <w:szCs w:val="24"/>
          <w:lang w:bidi="ar-SA"/>
        </w:rPr>
        <w:t>,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2</w:t>
      </w:r>
      <w:r w:rsidRPr="009A618E">
        <w:rPr>
          <w:rFonts w:cs="Times New Roman"/>
          <w:color w:val="000000"/>
          <w:sz w:val="24"/>
          <w:szCs w:val="24"/>
          <w:lang w:bidi="ar-SA"/>
        </w:rPr>
        <w:t>, … les ventes de 2006, 2007, 2008, …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 xml:space="preserve">1) Quelle est la nature de la suite (Un) ? Justifier la réponse. 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2) Quelle est la raison de cette suite ?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3) Sachant que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0</w:t>
      </w:r>
      <w:r w:rsidRPr="009A618E">
        <w:rPr>
          <w:rFonts w:cs="Times New Roman"/>
          <w:color w:val="000000"/>
          <w:sz w:val="24"/>
          <w:szCs w:val="24"/>
          <w:lang w:bidi="ar-SA"/>
        </w:rPr>
        <w:t xml:space="preserve"> = 50 000. Calculer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1</w:t>
      </w:r>
      <w:r w:rsidRPr="009A618E">
        <w:rPr>
          <w:rFonts w:cs="Times New Roman"/>
          <w:color w:val="000000"/>
          <w:sz w:val="24"/>
          <w:szCs w:val="24"/>
          <w:lang w:bidi="ar-SA"/>
        </w:rPr>
        <w:t xml:space="preserve"> et U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 xml:space="preserve">2 </w:t>
      </w:r>
      <w:r w:rsidRPr="009A618E">
        <w:rPr>
          <w:rFonts w:cs="Times New Roman"/>
          <w:color w:val="000000"/>
          <w:sz w:val="24"/>
          <w:szCs w:val="24"/>
          <w:lang w:bidi="ar-SA"/>
        </w:rPr>
        <w:t>correspondant aux ventes de 2007 et 2008.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 xml:space="preserve"> 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  <w:lang w:bidi="ar-SA"/>
        </w:rPr>
      </w:pPr>
      <w:r w:rsidRPr="009A618E">
        <w:rPr>
          <w:rFonts w:cs="Times New Roman"/>
          <w:color w:val="000000"/>
          <w:sz w:val="24"/>
          <w:szCs w:val="24"/>
          <w:u w:val="single"/>
          <w:lang w:bidi="ar-SA"/>
        </w:rPr>
        <w:t xml:space="preserve">Partie B : évolution des ventes de l’hebdomadaire B </w:t>
      </w:r>
      <w:proofErr w:type="gramStart"/>
      <w:r w:rsidRPr="009A618E">
        <w:rPr>
          <w:rFonts w:eastAsia="Calibri" w:cs="Times New Roman"/>
          <w:u w:val="single"/>
        </w:rPr>
        <w:t>( 2,5</w:t>
      </w:r>
      <w:proofErr w:type="gramEnd"/>
      <w:r w:rsidRPr="009A618E">
        <w:rPr>
          <w:rFonts w:eastAsia="Calibri" w:cs="Times New Roman"/>
          <w:u w:val="single"/>
        </w:rPr>
        <w:t xml:space="preserve"> points)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On note V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0</w:t>
      </w:r>
      <w:r w:rsidRPr="009A618E">
        <w:rPr>
          <w:rFonts w:cs="Times New Roman"/>
          <w:color w:val="000000"/>
          <w:sz w:val="24"/>
          <w:szCs w:val="24"/>
          <w:lang w:bidi="ar-SA"/>
        </w:rPr>
        <w:t>, V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1</w:t>
      </w:r>
      <w:r w:rsidRPr="009A618E">
        <w:rPr>
          <w:rFonts w:cs="Times New Roman"/>
          <w:color w:val="000000"/>
          <w:sz w:val="24"/>
          <w:szCs w:val="24"/>
          <w:lang w:bidi="ar-SA"/>
        </w:rPr>
        <w:t>, V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2</w:t>
      </w:r>
      <w:r w:rsidRPr="009A618E">
        <w:rPr>
          <w:rFonts w:cs="Times New Roman"/>
          <w:color w:val="000000"/>
          <w:sz w:val="24"/>
          <w:szCs w:val="24"/>
          <w:lang w:bidi="ar-SA"/>
        </w:rPr>
        <w:t>, … les ventes de 2006, 2007, 2008, …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1) Quelle est la nature de la suite (</w:t>
      </w:r>
      <w:proofErr w:type="spellStart"/>
      <w:r w:rsidRPr="009A618E">
        <w:rPr>
          <w:rFonts w:cs="Times New Roman"/>
          <w:color w:val="000000"/>
          <w:sz w:val="24"/>
          <w:szCs w:val="24"/>
          <w:lang w:bidi="ar-SA"/>
        </w:rPr>
        <w:t>Vn</w:t>
      </w:r>
      <w:proofErr w:type="spellEnd"/>
      <w:r w:rsidRPr="009A618E">
        <w:rPr>
          <w:rFonts w:cs="Times New Roman"/>
          <w:color w:val="000000"/>
          <w:sz w:val="24"/>
          <w:szCs w:val="24"/>
          <w:lang w:bidi="ar-SA"/>
        </w:rPr>
        <w:t xml:space="preserve">) ? Justifier la réponse. 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2) Quelle est la raison de cette suite ? Justifier la réponse.</w:t>
      </w:r>
    </w:p>
    <w:p w:rsidR="00B6038D" w:rsidRPr="009A618E" w:rsidRDefault="00B6038D" w:rsidP="00B603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ar-SA"/>
        </w:rPr>
      </w:pPr>
      <w:r w:rsidRPr="009A618E">
        <w:rPr>
          <w:rFonts w:cs="Times New Roman"/>
          <w:color w:val="000000"/>
          <w:sz w:val="24"/>
          <w:szCs w:val="24"/>
          <w:lang w:bidi="ar-SA"/>
        </w:rPr>
        <w:t>3) Sachant que V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0</w:t>
      </w:r>
      <w:r w:rsidRPr="009A618E">
        <w:rPr>
          <w:rFonts w:cs="Times New Roman"/>
          <w:color w:val="000000"/>
          <w:sz w:val="24"/>
          <w:szCs w:val="24"/>
          <w:lang w:bidi="ar-SA"/>
        </w:rPr>
        <w:t xml:space="preserve"> = 25 000, montrer que V</w:t>
      </w:r>
      <w:r w:rsidRPr="009A618E">
        <w:rPr>
          <w:rFonts w:cs="Times New Roman"/>
          <w:color w:val="000000"/>
          <w:sz w:val="24"/>
          <w:szCs w:val="24"/>
          <w:vertAlign w:val="subscript"/>
          <w:lang w:bidi="ar-SA"/>
        </w:rPr>
        <w:t>1</w:t>
      </w:r>
      <w:r w:rsidRPr="009A618E">
        <w:rPr>
          <w:rFonts w:cs="Times New Roman"/>
          <w:color w:val="000000"/>
          <w:sz w:val="24"/>
          <w:szCs w:val="24"/>
          <w:lang w:bidi="ar-SA"/>
        </w:rPr>
        <w:t xml:space="preserve"> = 26 250.</w:t>
      </w:r>
    </w:p>
    <w:sectPr w:rsidR="00B6038D" w:rsidRPr="009A618E" w:rsidSect="00B6038D">
      <w:footerReference w:type="default" r:id="rId7"/>
      <w:pgSz w:w="11906" w:h="16838"/>
      <w:pgMar w:top="-426" w:right="720" w:bottom="720" w:left="720" w:header="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C50" w:rsidRDefault="003E0C50" w:rsidP="00AD3492">
      <w:pPr>
        <w:spacing w:after="0" w:line="240" w:lineRule="auto"/>
      </w:pPr>
      <w:r>
        <w:separator/>
      </w:r>
    </w:p>
  </w:endnote>
  <w:endnote w:type="continuationSeparator" w:id="0">
    <w:p w:rsidR="003E0C50" w:rsidRDefault="003E0C50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DF0938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618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618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C50" w:rsidRDefault="003E0C50" w:rsidP="00AD3492">
      <w:pPr>
        <w:spacing w:after="0" w:line="240" w:lineRule="auto"/>
      </w:pPr>
      <w:r>
        <w:separator/>
      </w:r>
    </w:p>
  </w:footnote>
  <w:footnote w:type="continuationSeparator" w:id="0">
    <w:p w:rsidR="003E0C50" w:rsidRDefault="003E0C50" w:rsidP="00AD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3F2B"/>
    <w:multiLevelType w:val="hybridMultilevel"/>
    <w:tmpl w:val="5AC262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04E"/>
    <w:multiLevelType w:val="hybridMultilevel"/>
    <w:tmpl w:val="2ABCF1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18E"/>
    <w:rsid w:val="000C6620"/>
    <w:rsid w:val="0019434E"/>
    <w:rsid w:val="001E6810"/>
    <w:rsid w:val="00227690"/>
    <w:rsid w:val="00236FDF"/>
    <w:rsid w:val="002E54F2"/>
    <w:rsid w:val="00331FBA"/>
    <w:rsid w:val="003E0C50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645D4"/>
    <w:rsid w:val="009920FA"/>
    <w:rsid w:val="009A618E"/>
    <w:rsid w:val="00A173FF"/>
    <w:rsid w:val="00A272D7"/>
    <w:rsid w:val="00A45DEC"/>
    <w:rsid w:val="00AD3492"/>
    <w:rsid w:val="00B419F9"/>
    <w:rsid w:val="00B6038D"/>
    <w:rsid w:val="00B837A7"/>
    <w:rsid w:val="00C0292D"/>
    <w:rsid w:val="00C1465E"/>
    <w:rsid w:val="00C302DA"/>
    <w:rsid w:val="00CF71DB"/>
    <w:rsid w:val="00D17018"/>
    <w:rsid w:val="00DB2497"/>
    <w:rsid w:val="00DF0938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8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2015-11-11T16:52:00Z</dcterms:created>
  <dcterms:modified xsi:type="dcterms:W3CDTF">2015-11-11T17:06:00Z</dcterms:modified>
</cp:coreProperties>
</file>