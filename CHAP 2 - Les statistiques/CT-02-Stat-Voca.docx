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492" w:rsidRPr="009645D4" w:rsidRDefault="00AD3492" w:rsidP="009645D4">
      <w:pPr>
        <w:pStyle w:val="Titre1"/>
      </w:pPr>
      <w:r w:rsidRPr="009645D4">
        <w:t xml:space="preserve">Evaluation de </w:t>
      </w:r>
      <w:proofErr w:type="spellStart"/>
      <w:r w:rsidR="00F9779E">
        <w:t>Mathèmatiques</w:t>
      </w:r>
      <w:proofErr w:type="spellEnd"/>
    </w:p>
    <w:tbl>
      <w:tblPr>
        <w:tblStyle w:val="Grilledutableau"/>
        <w:tblW w:w="10490" w:type="dxa"/>
        <w:tblInd w:w="108" w:type="dxa"/>
        <w:tblLook w:val="04A0"/>
      </w:tblPr>
      <w:tblGrid>
        <w:gridCol w:w="1418"/>
        <w:gridCol w:w="9072"/>
      </w:tblGrid>
      <w:tr w:rsidR="009645D4" w:rsidTr="00046F0C">
        <w:trPr>
          <w:trHeight w:val="672"/>
        </w:trPr>
        <w:tc>
          <w:tcPr>
            <w:tcW w:w="1418" w:type="dxa"/>
          </w:tcPr>
          <w:p w:rsidR="009645D4" w:rsidRDefault="009645D4">
            <w:r>
              <w:t>Note</w:t>
            </w:r>
          </w:p>
        </w:tc>
        <w:tc>
          <w:tcPr>
            <w:tcW w:w="9072" w:type="dxa"/>
          </w:tcPr>
          <w:p w:rsidR="009645D4" w:rsidRDefault="009645D4">
            <w:r>
              <w:t>Appréciation</w:t>
            </w:r>
          </w:p>
        </w:tc>
      </w:tr>
    </w:tbl>
    <w:p w:rsidR="00AD3492" w:rsidRPr="00236FDF" w:rsidRDefault="00046F0C" w:rsidP="00236FDF">
      <w:pPr>
        <w:pStyle w:val="Titre2"/>
      </w:pPr>
      <w:r>
        <w:t>Exercice 1 : (</w:t>
      </w:r>
      <w:r w:rsidR="00F9779E">
        <w:t>5</w:t>
      </w:r>
      <w:r w:rsidR="00AD3492" w:rsidRPr="00236FDF">
        <w:t xml:space="preserve"> points)</w:t>
      </w:r>
      <w:r w:rsidR="00F9779E">
        <w:t xml:space="preserve"> Cocher la bonne réponse</w:t>
      </w:r>
    </w:p>
    <w:p w:rsidR="009645D4" w:rsidRDefault="00F9779E" w:rsidP="00F9779E">
      <w:pPr>
        <w:jc w:val="center"/>
      </w:pPr>
      <w:r w:rsidRPr="00F9779E">
        <w:drawing>
          <wp:inline distT="0" distB="0" distL="0" distR="0">
            <wp:extent cx="5593080" cy="1686560"/>
            <wp:effectExtent l="1905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492" w:rsidRDefault="00046F0C" w:rsidP="00236FDF">
      <w:pPr>
        <w:pStyle w:val="Titre2"/>
      </w:pPr>
      <w:r>
        <w:t>Exercice 2 : (5</w:t>
      </w:r>
      <w:r w:rsidR="00AD3492" w:rsidRPr="009645D4">
        <w:t xml:space="preserve"> points</w:t>
      </w:r>
      <w:r w:rsidR="00AD3492">
        <w:t>)</w:t>
      </w:r>
      <w:r>
        <w:t xml:space="preserve"> Compléter le tableau</w:t>
      </w:r>
    </w:p>
    <w:tbl>
      <w:tblPr>
        <w:tblW w:w="10487" w:type="dxa"/>
        <w:tblCellMar>
          <w:left w:w="0" w:type="dxa"/>
          <w:right w:w="0" w:type="dxa"/>
        </w:tblCellMar>
        <w:tblLook w:val="04A0"/>
      </w:tblPr>
      <w:tblGrid>
        <w:gridCol w:w="1575"/>
        <w:gridCol w:w="7512"/>
        <w:gridCol w:w="1400"/>
      </w:tblGrid>
      <w:tr w:rsidR="00046F0C" w:rsidRPr="00046F0C" w:rsidTr="00046F0C">
        <w:trPr>
          <w:trHeight w:val="83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6F0C" w:rsidRPr="00046F0C" w:rsidRDefault="00046F0C" w:rsidP="00046F0C">
            <w:pPr>
              <w:jc w:val="center"/>
            </w:pPr>
            <w:r w:rsidRPr="00046F0C">
              <w:rPr>
                <w:b/>
                <w:bCs/>
              </w:rPr>
              <w:t>Termes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6F0C" w:rsidRPr="00046F0C" w:rsidRDefault="00046F0C" w:rsidP="00046F0C">
            <w:pPr>
              <w:jc w:val="center"/>
            </w:pPr>
            <w:r w:rsidRPr="00046F0C">
              <w:rPr>
                <w:b/>
                <w:bCs/>
              </w:rPr>
              <w:t>Définition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6F0C" w:rsidRPr="00046F0C" w:rsidRDefault="00046F0C" w:rsidP="00046F0C">
            <w:pPr>
              <w:jc w:val="center"/>
            </w:pPr>
            <w:r w:rsidRPr="00046F0C">
              <w:rPr>
                <w:b/>
                <w:bCs/>
              </w:rPr>
              <w:t>Symbole</w:t>
            </w:r>
          </w:p>
        </w:tc>
      </w:tr>
      <w:tr w:rsidR="00046F0C" w:rsidRPr="00046F0C" w:rsidTr="00046F0C">
        <w:trPr>
          <w:trHeight w:val="6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6F0C" w:rsidRPr="00046F0C" w:rsidRDefault="00046F0C" w:rsidP="00046F0C">
            <w:r w:rsidRPr="00046F0C">
              <w:rPr>
                <w:b/>
                <w:bCs/>
              </w:rPr>
              <w:t>Population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6F0C" w:rsidRPr="00046F0C" w:rsidRDefault="00046F0C" w:rsidP="00046F0C"/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6F0C" w:rsidRPr="00046F0C" w:rsidRDefault="00046F0C" w:rsidP="00046F0C">
            <w:r w:rsidRPr="00046F0C">
              <w:t> </w:t>
            </w:r>
          </w:p>
        </w:tc>
      </w:tr>
      <w:tr w:rsidR="00046F0C" w:rsidRPr="00046F0C" w:rsidTr="00046F0C">
        <w:trPr>
          <w:trHeight w:val="6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6F0C" w:rsidRPr="00046F0C" w:rsidRDefault="00046F0C" w:rsidP="00046F0C">
            <w:r w:rsidRPr="00046F0C">
              <w:rPr>
                <w:b/>
                <w:bCs/>
              </w:rPr>
              <w:t>Individu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6F0C" w:rsidRPr="00046F0C" w:rsidRDefault="00046F0C" w:rsidP="00046F0C"/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6F0C" w:rsidRPr="00046F0C" w:rsidRDefault="00046F0C" w:rsidP="00046F0C">
            <w:r w:rsidRPr="00046F0C">
              <w:t> </w:t>
            </w:r>
          </w:p>
        </w:tc>
      </w:tr>
      <w:tr w:rsidR="00046F0C" w:rsidRPr="00046F0C" w:rsidTr="00046F0C">
        <w:trPr>
          <w:trHeight w:val="6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6F0C" w:rsidRPr="00046F0C" w:rsidRDefault="00046F0C" w:rsidP="00046F0C">
            <w:r w:rsidRPr="00046F0C">
              <w:rPr>
                <w:b/>
                <w:bCs/>
              </w:rPr>
              <w:t>Effectif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6F0C" w:rsidRPr="00046F0C" w:rsidRDefault="00046F0C" w:rsidP="00046F0C"/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6F0C" w:rsidRPr="00046F0C" w:rsidRDefault="00046F0C" w:rsidP="00046F0C"/>
        </w:tc>
      </w:tr>
      <w:tr w:rsidR="00046F0C" w:rsidRPr="00046F0C" w:rsidTr="00046F0C">
        <w:trPr>
          <w:trHeight w:val="6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6F0C" w:rsidRPr="00046F0C" w:rsidRDefault="00046F0C" w:rsidP="00046F0C">
            <w:r w:rsidRPr="00046F0C">
              <w:rPr>
                <w:b/>
                <w:bCs/>
              </w:rPr>
              <w:t>Effectif total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6F0C" w:rsidRPr="00046F0C" w:rsidRDefault="00046F0C" w:rsidP="00046F0C"/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6F0C" w:rsidRPr="00046F0C" w:rsidRDefault="00046F0C" w:rsidP="00046F0C"/>
        </w:tc>
      </w:tr>
      <w:tr w:rsidR="00046F0C" w:rsidRPr="00046F0C" w:rsidTr="00046F0C">
        <w:trPr>
          <w:trHeight w:val="6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6F0C" w:rsidRPr="00046F0C" w:rsidRDefault="00046F0C" w:rsidP="00046F0C">
            <w:r>
              <w:rPr>
                <w:b/>
                <w:bCs/>
              </w:rPr>
              <w:t>V</w:t>
            </w:r>
            <w:r w:rsidRPr="00046F0C">
              <w:rPr>
                <w:b/>
                <w:bCs/>
              </w:rPr>
              <w:t>ariable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6F0C" w:rsidRPr="00046F0C" w:rsidRDefault="00046F0C" w:rsidP="00046F0C"/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6F0C" w:rsidRPr="00046F0C" w:rsidRDefault="00046F0C" w:rsidP="00046F0C"/>
        </w:tc>
      </w:tr>
    </w:tbl>
    <w:p w:rsidR="00AD3492" w:rsidRDefault="00046F0C" w:rsidP="00236FDF">
      <w:pPr>
        <w:pStyle w:val="Titre2"/>
      </w:pPr>
      <w:r>
        <w:t xml:space="preserve">Exercice 3 : (3 </w:t>
      </w:r>
      <w:r w:rsidR="00AD3492">
        <w:t>points)</w:t>
      </w:r>
      <w:r>
        <w:t xml:space="preserve"> </w:t>
      </w:r>
    </w:p>
    <w:p w:rsidR="00AD3492" w:rsidRDefault="00F9779E" w:rsidP="00AD3492">
      <w:r>
        <w:rPr>
          <w:noProof/>
          <w:lang w:eastAsia="fr-FR" w:bidi="ar-SA"/>
        </w:rPr>
        <w:drawing>
          <wp:inline distT="0" distB="0" distL="0" distR="0">
            <wp:extent cx="1569115" cy="1460665"/>
            <wp:effectExtent l="19050" t="0" r="0" b="0"/>
            <wp:docPr id="2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547" cy="1462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6F0C">
        <w:t xml:space="preserve">         </w:t>
      </w:r>
      <w:r>
        <w:rPr>
          <w:noProof/>
          <w:lang w:eastAsia="fr-FR" w:bidi="ar-SA"/>
        </w:rPr>
        <w:drawing>
          <wp:inline distT="0" distB="0" distL="0" distR="0">
            <wp:extent cx="2206333" cy="1258785"/>
            <wp:effectExtent l="19050" t="0" r="3467" b="0"/>
            <wp:docPr id="5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2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333" cy="125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6F0C">
        <w:t xml:space="preserve">       </w:t>
      </w:r>
      <w:r>
        <w:rPr>
          <w:noProof/>
          <w:lang w:eastAsia="fr-FR" w:bidi="ar-SA"/>
        </w:rPr>
        <w:drawing>
          <wp:inline distT="0" distB="0" distL="0" distR="0">
            <wp:extent cx="1816924" cy="1816924"/>
            <wp:effectExtent l="19050" t="0" r="0" b="0"/>
            <wp:docPr id="8" name="Image 8" descr="Résultat de recherche d'images pour &quot;diagramme circulair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ésultat de recherche d'images pour &quot;diagramme circulaire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98" cy="1816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F0C" w:rsidRDefault="00046F0C" w:rsidP="00046F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10466"/>
        </w:tabs>
        <w:ind w:firstLine="708"/>
      </w:pPr>
      <w:r>
        <w:t>DOC 1</w:t>
      </w:r>
      <w:r>
        <w:tab/>
      </w:r>
      <w:r>
        <w:tab/>
      </w:r>
      <w:r>
        <w:tab/>
      </w:r>
      <w:r>
        <w:tab/>
      </w:r>
      <w:r>
        <w:tab/>
        <w:t xml:space="preserve">DOC 2 </w:t>
      </w:r>
      <w:r>
        <w:tab/>
      </w:r>
      <w:r>
        <w:tab/>
      </w:r>
      <w:r>
        <w:tab/>
      </w:r>
      <w:r>
        <w:tab/>
      </w:r>
      <w:r>
        <w:tab/>
        <w:t>DOC 3</w:t>
      </w:r>
      <w:r>
        <w:tab/>
      </w:r>
      <w:r>
        <w:tab/>
      </w:r>
    </w:p>
    <w:p w:rsidR="00046F0C" w:rsidRPr="00046F0C" w:rsidRDefault="00046F0C" w:rsidP="00046F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10466"/>
        </w:tabs>
        <w:rPr>
          <w:b/>
          <w:sz w:val="24"/>
        </w:rPr>
      </w:pPr>
      <w:r w:rsidRPr="00046F0C">
        <w:rPr>
          <w:b/>
          <w:sz w:val="24"/>
        </w:rPr>
        <w:t>Compléter le tableau en précisant le type de graphique correspondant</w:t>
      </w:r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au doc</w:t>
      </w:r>
      <w:proofErr w:type="gramEnd"/>
      <w:r>
        <w:rPr>
          <w:b/>
          <w:sz w:val="24"/>
        </w:rPr>
        <w:t xml:space="preserve"> 1, 2 et 3</w:t>
      </w:r>
      <w:r w:rsidRPr="00046F0C">
        <w:rPr>
          <w:b/>
          <w:sz w:val="24"/>
        </w:rPr>
        <w:t xml:space="preserve"> : </w:t>
      </w:r>
    </w:p>
    <w:p w:rsidR="00046F0C" w:rsidRDefault="00046F0C" w:rsidP="00046F0C">
      <w:r w:rsidRPr="00046F0C">
        <w:lastRenderedPageBreak/>
        <w:drawing>
          <wp:inline distT="0" distB="0" distL="0" distR="0">
            <wp:extent cx="6635227" cy="1092530"/>
            <wp:effectExtent l="1905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51" cy="109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AD3492" w:rsidRDefault="0040033F" w:rsidP="00236FDF">
      <w:pPr>
        <w:pStyle w:val="Titre2"/>
      </w:pPr>
      <w:r>
        <w:rPr>
          <w:noProof/>
          <w:lang w:eastAsia="fr-F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3990975</wp:posOffset>
            </wp:positionH>
            <wp:positionV relativeFrom="paragraph">
              <wp:posOffset>235585</wp:posOffset>
            </wp:positionV>
            <wp:extent cx="2652395" cy="2600325"/>
            <wp:effectExtent l="19050" t="0" r="0" b="0"/>
            <wp:wrapTight wrapText="bothSides">
              <wp:wrapPolygon edited="0">
                <wp:start x="-155" y="0"/>
                <wp:lineTo x="-155" y="21521"/>
                <wp:lineTo x="21564" y="21521"/>
                <wp:lineTo x="21564" y="0"/>
                <wp:lineTo x="-155" y="0"/>
              </wp:wrapPolygon>
            </wp:wrapTight>
            <wp:docPr id="3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55E9">
        <w:t>Exercice 4 : (</w:t>
      </w:r>
      <w:r>
        <w:t>3</w:t>
      </w:r>
      <w:r w:rsidR="00AD3492">
        <w:t xml:space="preserve"> points)</w:t>
      </w:r>
    </w:p>
    <w:p w:rsidR="0040033F" w:rsidRDefault="00046F0C" w:rsidP="00046F0C">
      <w:r>
        <w:t>Voici la répartition des langues étudiées d</w:t>
      </w:r>
      <w:r>
        <w:t>ans un lycée de 5 000 élèves.  Sans détailler vos calculs, compléter</w:t>
      </w:r>
      <w:r>
        <w:t xml:space="preserve"> le tableau </w:t>
      </w:r>
      <w:r>
        <w:t>puis construire le</w:t>
      </w:r>
      <w:r>
        <w:t xml:space="preserve"> diagramme circulaire</w:t>
      </w:r>
      <w:r>
        <w:t xml:space="preserve"> correspondant</w:t>
      </w:r>
      <w:r>
        <w:t>.</w:t>
      </w:r>
      <w:r w:rsidR="0040033F">
        <w:t xml:space="preserve"> Donner un titre et légender.</w:t>
      </w:r>
    </w:p>
    <w:tbl>
      <w:tblPr>
        <w:tblW w:w="474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1500"/>
        <w:gridCol w:w="1080"/>
        <w:gridCol w:w="1080"/>
        <w:gridCol w:w="1080"/>
      </w:tblGrid>
      <w:tr w:rsidR="0040033F" w:rsidRPr="0040033F" w:rsidTr="0040033F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033F" w:rsidRPr="0040033F" w:rsidRDefault="0040033F" w:rsidP="00400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033F" w:rsidRPr="0040033F" w:rsidRDefault="0040033F" w:rsidP="00400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40033F">
              <w:rPr>
                <w:rFonts w:ascii="Calibri" w:eastAsia="Times New Roman" w:hAnsi="Calibri" w:cs="Calibri"/>
                <w:color w:val="000000"/>
                <w:lang w:eastAsia="fr-FR" w:bidi="ar-SA"/>
              </w:rPr>
              <w:t>Anglais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033F" w:rsidRPr="0040033F" w:rsidRDefault="0040033F" w:rsidP="00400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40033F">
              <w:rPr>
                <w:rFonts w:ascii="Calibri" w:eastAsia="Times New Roman" w:hAnsi="Calibri" w:cs="Calibri"/>
                <w:color w:val="000000"/>
                <w:lang w:eastAsia="fr-FR" w:bidi="ar-SA"/>
              </w:rPr>
              <w:t>Allemand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033F" w:rsidRPr="0040033F" w:rsidRDefault="0040033F" w:rsidP="00400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40033F">
              <w:rPr>
                <w:rFonts w:ascii="Calibri" w:eastAsia="Times New Roman" w:hAnsi="Calibri" w:cs="Calibri"/>
                <w:color w:val="000000"/>
                <w:lang w:eastAsia="fr-FR" w:bidi="ar-SA"/>
              </w:rPr>
              <w:t>Espagnol</w:t>
            </w:r>
          </w:p>
        </w:tc>
      </w:tr>
      <w:tr w:rsidR="0040033F" w:rsidRPr="0040033F" w:rsidTr="0040033F">
        <w:trPr>
          <w:trHeight w:val="61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033F" w:rsidRPr="0040033F" w:rsidRDefault="0040033F" w:rsidP="00400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40033F">
              <w:rPr>
                <w:rFonts w:ascii="Calibri" w:eastAsia="Times New Roman" w:hAnsi="Calibri" w:cs="Calibri"/>
                <w:color w:val="000000"/>
                <w:lang w:eastAsia="fr-FR" w:bidi="ar-SA"/>
              </w:rPr>
              <w:t>Nombre d'élèves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33F" w:rsidRPr="0040033F" w:rsidRDefault="0040033F" w:rsidP="00400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 w:bidi="ar-SA"/>
              </w:rPr>
              <w:t>3000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33F" w:rsidRPr="0040033F" w:rsidRDefault="0040033F" w:rsidP="00400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 w:bidi="ar-SA"/>
              </w:rPr>
              <w:t>1600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33F" w:rsidRPr="0040033F" w:rsidRDefault="0040033F" w:rsidP="00400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 w:bidi="ar-SA"/>
              </w:rPr>
              <w:t>400</w:t>
            </w:r>
          </w:p>
        </w:tc>
      </w:tr>
      <w:tr w:rsidR="0040033F" w:rsidRPr="0040033F" w:rsidTr="0040033F">
        <w:trPr>
          <w:trHeight w:val="61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033F" w:rsidRPr="0040033F" w:rsidRDefault="0040033F" w:rsidP="00400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40033F">
              <w:rPr>
                <w:rFonts w:ascii="Calibri" w:eastAsia="Times New Roman" w:hAnsi="Calibri" w:cs="Calibri"/>
                <w:color w:val="000000"/>
                <w:lang w:eastAsia="fr-FR" w:bidi="ar-SA"/>
              </w:rPr>
              <w:t>Fréquence en pourcentage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033F" w:rsidRPr="0040033F" w:rsidRDefault="0040033F" w:rsidP="00400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40033F">
              <w:rPr>
                <w:rFonts w:ascii="Calibri" w:eastAsia="Times New Roman" w:hAnsi="Calibri" w:cs="Calibri"/>
                <w:color w:val="000000"/>
                <w:lang w:eastAsia="fr-FR"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033F" w:rsidRPr="0040033F" w:rsidRDefault="0040033F" w:rsidP="00400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40033F">
              <w:rPr>
                <w:rFonts w:ascii="Calibri" w:eastAsia="Times New Roman" w:hAnsi="Calibri" w:cs="Calibri"/>
                <w:color w:val="000000"/>
                <w:lang w:eastAsia="fr-FR"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033F" w:rsidRPr="0040033F" w:rsidRDefault="0040033F" w:rsidP="00400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40033F">
              <w:rPr>
                <w:rFonts w:ascii="Calibri" w:eastAsia="Times New Roman" w:hAnsi="Calibri" w:cs="Calibri"/>
                <w:color w:val="000000"/>
                <w:lang w:eastAsia="fr-FR" w:bidi="ar-SA"/>
              </w:rPr>
              <w:t> </w:t>
            </w:r>
          </w:p>
        </w:tc>
      </w:tr>
      <w:tr w:rsidR="0040033F" w:rsidRPr="0040033F" w:rsidTr="0040033F">
        <w:trPr>
          <w:trHeight w:val="61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033F" w:rsidRPr="0040033F" w:rsidRDefault="0040033F" w:rsidP="00400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40033F">
              <w:rPr>
                <w:rFonts w:ascii="Calibri" w:eastAsia="Times New Roman" w:hAnsi="Calibri" w:cs="Calibri"/>
                <w:color w:val="000000"/>
                <w:lang w:eastAsia="fr-FR" w:bidi="ar-SA"/>
              </w:rPr>
              <w:t xml:space="preserve">Angle en </w:t>
            </w:r>
            <w:r w:rsidR="003755E9" w:rsidRPr="0040033F">
              <w:rPr>
                <w:rFonts w:ascii="Calibri" w:eastAsia="Times New Roman" w:hAnsi="Calibri" w:cs="Calibri"/>
                <w:color w:val="000000"/>
                <w:lang w:eastAsia="fr-FR" w:bidi="ar-SA"/>
              </w:rPr>
              <w:t>degrés</w:t>
            </w:r>
            <w:r w:rsidRPr="0040033F">
              <w:rPr>
                <w:rFonts w:ascii="Calibri" w:eastAsia="Times New Roman" w:hAnsi="Calibri" w:cs="Calibri"/>
                <w:color w:val="000000"/>
                <w:lang w:eastAsia="fr-FR" w:bidi="ar-SA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033F" w:rsidRPr="0040033F" w:rsidRDefault="0040033F" w:rsidP="00400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40033F">
              <w:rPr>
                <w:rFonts w:ascii="Calibri" w:eastAsia="Times New Roman" w:hAnsi="Calibri" w:cs="Calibri"/>
                <w:color w:val="000000"/>
                <w:lang w:eastAsia="fr-FR"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033F" w:rsidRPr="0040033F" w:rsidRDefault="0040033F" w:rsidP="00400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40033F">
              <w:rPr>
                <w:rFonts w:ascii="Calibri" w:eastAsia="Times New Roman" w:hAnsi="Calibri" w:cs="Calibri"/>
                <w:color w:val="000000"/>
                <w:lang w:eastAsia="fr-FR"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033F" w:rsidRPr="0040033F" w:rsidRDefault="0040033F" w:rsidP="00400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40033F">
              <w:rPr>
                <w:rFonts w:ascii="Calibri" w:eastAsia="Times New Roman" w:hAnsi="Calibri" w:cs="Calibri"/>
                <w:color w:val="000000"/>
                <w:lang w:eastAsia="fr-FR" w:bidi="ar-SA"/>
              </w:rPr>
              <w:t> </w:t>
            </w:r>
          </w:p>
        </w:tc>
      </w:tr>
    </w:tbl>
    <w:p w:rsidR="00046F0C" w:rsidRDefault="00046F0C" w:rsidP="00046F0C">
      <w:pPr>
        <w:jc w:val="left"/>
      </w:pPr>
    </w:p>
    <w:p w:rsidR="0040033F" w:rsidRDefault="0040033F" w:rsidP="0040033F">
      <w:pPr>
        <w:pStyle w:val="Titre2"/>
      </w:pPr>
      <w:r>
        <w:t>Exercice 5</w:t>
      </w:r>
      <w:r w:rsidR="003755E9">
        <w:t> : (</w:t>
      </w:r>
      <w:r>
        <w:t>4 points)</w:t>
      </w:r>
    </w:p>
    <w:p w:rsidR="00046F0C" w:rsidRDefault="0040033F" w:rsidP="0040033F">
      <w:pPr>
        <w:spacing w:after="0"/>
      </w:pPr>
      <w:r w:rsidRPr="0040033F">
        <w:t>Voici une série statistique</w:t>
      </w:r>
      <w:r w:rsidR="003755E9">
        <w:t xml:space="preserve"> représentant la note moyenne obtenue au Bac Pro par les élèves d’un lycée</w:t>
      </w:r>
      <w:r w:rsidRPr="0040033F">
        <w:t xml:space="preserve"> :</w:t>
      </w:r>
    </w:p>
    <w:tbl>
      <w:tblPr>
        <w:tblW w:w="7200" w:type="dxa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  <w:gridCol w:w="1200"/>
        <w:gridCol w:w="1200"/>
      </w:tblGrid>
      <w:tr w:rsidR="0040033F" w:rsidRPr="0040033F" w:rsidTr="003755E9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33F" w:rsidRPr="0040033F" w:rsidRDefault="0040033F" w:rsidP="00400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40033F">
              <w:rPr>
                <w:rFonts w:ascii="Calibri" w:eastAsia="Times New Roman" w:hAnsi="Calibri" w:cs="Calibri"/>
                <w:color w:val="000000"/>
                <w:lang w:eastAsia="fr-FR" w:bidi="ar-SA"/>
              </w:rPr>
              <w:t>x</w:t>
            </w:r>
            <w:r w:rsidRPr="0040033F">
              <w:rPr>
                <w:rFonts w:ascii="Calibri" w:eastAsia="Times New Roman" w:hAnsi="Calibri" w:cs="Calibri"/>
                <w:color w:val="000000"/>
                <w:vertAlign w:val="subscript"/>
                <w:lang w:eastAsia="fr-FR" w:bidi="ar-SA"/>
              </w:rPr>
              <w:t>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33F" w:rsidRPr="0040033F" w:rsidRDefault="0040033F" w:rsidP="00400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40033F">
              <w:rPr>
                <w:rFonts w:ascii="Calibri" w:eastAsia="Times New Roman" w:hAnsi="Calibri" w:cs="Calibri"/>
                <w:color w:val="000000"/>
                <w:lang w:eastAsia="fr-FR" w:bidi="ar-SA"/>
              </w:rPr>
              <w:t>[0 ; 4[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33F" w:rsidRPr="0040033F" w:rsidRDefault="0040033F" w:rsidP="00400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40033F">
              <w:rPr>
                <w:rFonts w:ascii="Calibri" w:eastAsia="Times New Roman" w:hAnsi="Calibri" w:cs="Calibri"/>
                <w:color w:val="000000"/>
                <w:lang w:eastAsia="fr-FR" w:bidi="ar-SA"/>
              </w:rPr>
              <w:t>[4 ; 8[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33F" w:rsidRPr="0040033F" w:rsidRDefault="0040033F" w:rsidP="00400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40033F">
              <w:rPr>
                <w:rFonts w:ascii="Calibri" w:eastAsia="Times New Roman" w:hAnsi="Calibri" w:cs="Calibri"/>
                <w:color w:val="000000"/>
                <w:lang w:eastAsia="fr-FR" w:bidi="ar-SA"/>
              </w:rPr>
              <w:t>[8 ; 12[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33F" w:rsidRPr="0040033F" w:rsidRDefault="0040033F" w:rsidP="00400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40033F">
              <w:rPr>
                <w:rFonts w:ascii="Calibri" w:eastAsia="Times New Roman" w:hAnsi="Calibri" w:cs="Calibri"/>
                <w:color w:val="000000"/>
                <w:lang w:eastAsia="fr-FR" w:bidi="ar-SA"/>
              </w:rPr>
              <w:t>[12 ; 16[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33F" w:rsidRPr="0040033F" w:rsidRDefault="0040033F" w:rsidP="00400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40033F">
              <w:rPr>
                <w:rFonts w:ascii="Calibri" w:eastAsia="Times New Roman" w:hAnsi="Calibri" w:cs="Calibri"/>
                <w:color w:val="000000"/>
                <w:lang w:eastAsia="fr-FR" w:bidi="ar-SA"/>
              </w:rPr>
              <w:t>[16 ; 20[</w:t>
            </w:r>
          </w:p>
        </w:tc>
      </w:tr>
      <w:tr w:rsidR="0040033F" w:rsidRPr="0040033F" w:rsidTr="003755E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33F" w:rsidRPr="0040033F" w:rsidRDefault="0040033F" w:rsidP="00400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40033F">
              <w:rPr>
                <w:rFonts w:ascii="Calibri" w:eastAsia="Times New Roman" w:hAnsi="Calibri" w:cs="Calibri"/>
                <w:color w:val="000000"/>
                <w:lang w:eastAsia="fr-FR" w:bidi="ar-SA"/>
              </w:rPr>
              <w:t>n</w:t>
            </w:r>
            <w:r w:rsidRPr="0040033F">
              <w:rPr>
                <w:rFonts w:ascii="Calibri" w:eastAsia="Times New Roman" w:hAnsi="Calibri" w:cs="Calibri"/>
                <w:color w:val="000000"/>
                <w:vertAlign w:val="subscript"/>
                <w:lang w:eastAsia="fr-FR" w:bidi="ar-SA"/>
              </w:rPr>
              <w:t>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33F" w:rsidRPr="0040033F" w:rsidRDefault="0040033F" w:rsidP="00400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40033F">
              <w:rPr>
                <w:rFonts w:ascii="Calibri" w:eastAsia="Times New Roman" w:hAnsi="Calibri" w:cs="Calibri"/>
                <w:color w:val="000000"/>
                <w:lang w:eastAsia="fr-FR" w:bidi="ar-SA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33F" w:rsidRPr="0040033F" w:rsidRDefault="0040033F" w:rsidP="00400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40033F">
              <w:rPr>
                <w:rFonts w:ascii="Calibri" w:eastAsia="Times New Roman" w:hAnsi="Calibri" w:cs="Calibri"/>
                <w:color w:val="000000"/>
                <w:lang w:eastAsia="fr-FR" w:bidi="ar-SA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33F" w:rsidRPr="0040033F" w:rsidRDefault="0040033F" w:rsidP="00400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40033F">
              <w:rPr>
                <w:rFonts w:ascii="Calibri" w:eastAsia="Times New Roman" w:hAnsi="Calibri" w:cs="Calibri"/>
                <w:color w:val="000000"/>
                <w:lang w:eastAsia="fr-FR" w:bidi="ar-SA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33F" w:rsidRPr="0040033F" w:rsidRDefault="0040033F" w:rsidP="00400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40033F">
              <w:rPr>
                <w:rFonts w:ascii="Calibri" w:eastAsia="Times New Roman" w:hAnsi="Calibri" w:cs="Calibri"/>
                <w:color w:val="000000"/>
                <w:lang w:eastAsia="fr-FR" w:bidi="ar-SA"/>
              </w:rPr>
              <w:t>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33F" w:rsidRPr="0040033F" w:rsidRDefault="0040033F" w:rsidP="00400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40033F">
              <w:rPr>
                <w:rFonts w:ascii="Calibri" w:eastAsia="Times New Roman" w:hAnsi="Calibri" w:cs="Calibri"/>
                <w:color w:val="000000"/>
                <w:lang w:eastAsia="fr-FR" w:bidi="ar-SA"/>
              </w:rPr>
              <w:t>60</w:t>
            </w:r>
          </w:p>
        </w:tc>
      </w:tr>
    </w:tbl>
    <w:p w:rsidR="0040033F" w:rsidRDefault="0040033F" w:rsidP="0040033F">
      <w:pPr>
        <w:spacing w:before="120"/>
      </w:pPr>
      <w:r w:rsidRPr="0040033F">
        <w:t>Représenter cette série par un histogramme.</w:t>
      </w:r>
      <w:r w:rsidR="003755E9">
        <w:t xml:space="preserve"> On prendra, en ordonnée, 1 cm pour 10 élèves et, en abscisse, 1 cm pour 2 points. Donner un titre et légender.</w:t>
      </w:r>
    </w:p>
    <w:p w:rsidR="003755E9" w:rsidRDefault="003755E9" w:rsidP="0040033F">
      <w:pPr>
        <w:spacing w:before="120"/>
      </w:pPr>
      <w:r>
        <w:rPr>
          <w:noProof/>
          <w:lang w:eastAsia="fr-FR" w:bidi="ar-SA"/>
        </w:rPr>
        <w:drawing>
          <wp:inline distT="0" distB="0" distL="0" distR="0">
            <wp:extent cx="6808750" cy="3600000"/>
            <wp:effectExtent l="1905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750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55E9" w:rsidSect="003755E9">
      <w:headerReference w:type="default" r:id="rId14"/>
      <w:pgSz w:w="11906" w:h="16838"/>
      <w:pgMar w:top="720" w:right="720" w:bottom="284" w:left="72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3F8" w:rsidRDefault="002343F8" w:rsidP="00AD3492">
      <w:pPr>
        <w:spacing w:after="0" w:line="240" w:lineRule="auto"/>
      </w:pPr>
      <w:r>
        <w:separator/>
      </w:r>
    </w:p>
  </w:endnote>
  <w:endnote w:type="continuationSeparator" w:id="0">
    <w:p w:rsidR="002343F8" w:rsidRDefault="002343F8" w:rsidP="00AD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3F8" w:rsidRDefault="002343F8" w:rsidP="00AD3492">
      <w:pPr>
        <w:spacing w:after="0" w:line="240" w:lineRule="auto"/>
      </w:pPr>
      <w:r>
        <w:separator/>
      </w:r>
    </w:p>
  </w:footnote>
  <w:footnote w:type="continuationSeparator" w:id="0">
    <w:p w:rsidR="002343F8" w:rsidRDefault="002343F8" w:rsidP="00AD3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492" w:rsidRPr="009645D4" w:rsidRDefault="00AD3492" w:rsidP="009645D4">
    <w:pPr>
      <w:pStyle w:val="En-tte"/>
      <w:tabs>
        <w:tab w:val="clear" w:pos="9072"/>
        <w:tab w:val="right" w:pos="7938"/>
      </w:tabs>
    </w:pPr>
    <w:r w:rsidRPr="009645D4">
      <w:t>Nom :</w:t>
    </w:r>
    <w:r w:rsidRPr="009645D4">
      <w:tab/>
    </w:r>
    <w:r w:rsidRPr="009645D4">
      <w:tab/>
      <w:t>Date :</w:t>
    </w:r>
  </w:p>
  <w:p w:rsidR="00AD3492" w:rsidRPr="009645D4" w:rsidRDefault="00AD3492" w:rsidP="009645D4">
    <w:pPr>
      <w:pStyle w:val="En-tte"/>
      <w:tabs>
        <w:tab w:val="clear" w:pos="9072"/>
        <w:tab w:val="right" w:pos="7938"/>
      </w:tabs>
    </w:pPr>
  </w:p>
  <w:p w:rsidR="00AD3492" w:rsidRPr="009645D4" w:rsidRDefault="00AD3492" w:rsidP="009645D4">
    <w:pPr>
      <w:pStyle w:val="En-tte"/>
      <w:tabs>
        <w:tab w:val="clear" w:pos="9072"/>
        <w:tab w:val="right" w:pos="7938"/>
      </w:tabs>
    </w:pPr>
    <w:r w:rsidRPr="009645D4">
      <w:t>Prénom :</w:t>
    </w:r>
    <w:r w:rsidRPr="009645D4">
      <w:tab/>
    </w:r>
    <w:r w:rsidRPr="009645D4">
      <w:tab/>
      <w:t>Classe 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12C1"/>
    <w:multiLevelType w:val="hybridMultilevel"/>
    <w:tmpl w:val="C2C480B4"/>
    <w:lvl w:ilvl="0" w:tplc="0B4E1B96">
      <w:start w:val="1"/>
      <w:numFmt w:val="decimal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82DD7"/>
    <w:multiLevelType w:val="hybridMultilevel"/>
    <w:tmpl w:val="7D5817B2"/>
    <w:lvl w:ilvl="0" w:tplc="580C53DC">
      <w:start w:val="1"/>
      <w:numFmt w:val="decimal"/>
      <w:lvlText w:val="Chapitre %1 :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60CCF"/>
    <w:multiLevelType w:val="hybridMultilevel"/>
    <w:tmpl w:val="BD1ED02A"/>
    <w:lvl w:ilvl="0" w:tplc="6D9681DE">
      <w:start w:val="1"/>
      <w:numFmt w:val="decimal"/>
      <w:pStyle w:val="Titre3"/>
      <w:lvlText w:val="Question %1 :"/>
      <w:lvlJc w:val="left"/>
      <w:pPr>
        <w:ind w:left="36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13770"/>
    <w:multiLevelType w:val="hybridMultilevel"/>
    <w:tmpl w:val="1592C964"/>
    <w:lvl w:ilvl="0" w:tplc="9E2A383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6F0C"/>
    <w:rsid w:val="00046F0C"/>
    <w:rsid w:val="000C6620"/>
    <w:rsid w:val="0019434E"/>
    <w:rsid w:val="001E6810"/>
    <w:rsid w:val="00227690"/>
    <w:rsid w:val="002343F8"/>
    <w:rsid w:val="00236FDF"/>
    <w:rsid w:val="002E54F2"/>
    <w:rsid w:val="00331FBA"/>
    <w:rsid w:val="003755E9"/>
    <w:rsid w:val="003A464B"/>
    <w:rsid w:val="0040033F"/>
    <w:rsid w:val="00426E6A"/>
    <w:rsid w:val="00474F6C"/>
    <w:rsid w:val="00523466"/>
    <w:rsid w:val="005433A9"/>
    <w:rsid w:val="00672593"/>
    <w:rsid w:val="0076502A"/>
    <w:rsid w:val="007679FA"/>
    <w:rsid w:val="00785D6C"/>
    <w:rsid w:val="00793028"/>
    <w:rsid w:val="007B4749"/>
    <w:rsid w:val="008608C8"/>
    <w:rsid w:val="008F7E63"/>
    <w:rsid w:val="009645D4"/>
    <w:rsid w:val="009920FA"/>
    <w:rsid w:val="00A173FF"/>
    <w:rsid w:val="00A272D7"/>
    <w:rsid w:val="00A45DEC"/>
    <w:rsid w:val="00AD3492"/>
    <w:rsid w:val="00B419F9"/>
    <w:rsid w:val="00B837A7"/>
    <w:rsid w:val="00C0292D"/>
    <w:rsid w:val="00C1465E"/>
    <w:rsid w:val="00C302DA"/>
    <w:rsid w:val="00CF71DB"/>
    <w:rsid w:val="00D17018"/>
    <w:rsid w:val="00DB2497"/>
    <w:rsid w:val="00EE07E2"/>
    <w:rsid w:val="00F34027"/>
    <w:rsid w:val="00F9779E"/>
    <w:rsid w:val="00FA7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D4"/>
    <w:pPr>
      <w:jc w:val="both"/>
    </w:pPr>
    <w:rPr>
      <w:rFonts w:ascii="Constantia" w:hAnsi="Constanti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645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before="240" w:after="120"/>
      <w:jc w:val="center"/>
      <w:outlineLvl w:val="0"/>
    </w:pPr>
    <w:rPr>
      <w:rFonts w:ascii="Berlin Sans FB Demi" w:eastAsiaTheme="majorEastAsia" w:hAnsi="Berlin Sans FB Demi" w:cs="Aharon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6FDF"/>
    <w:pPr>
      <w:pBdr>
        <w:bottom w:val="single" w:sz="4" w:space="1" w:color="auto"/>
      </w:pBdr>
      <w:spacing w:before="240"/>
      <w:jc w:val="left"/>
      <w:outlineLvl w:val="1"/>
    </w:pPr>
    <w:rPr>
      <w:rFonts w:ascii="Berlin Sans FB Demi" w:hAnsi="Berlin Sans FB Demi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45D4"/>
    <w:pPr>
      <w:keepNext/>
      <w:keepLines/>
      <w:numPr>
        <w:numId w:val="3"/>
      </w:numPr>
      <w:spacing w:after="120"/>
      <w:outlineLvl w:val="2"/>
    </w:pPr>
    <w:rPr>
      <w:rFonts w:asciiTheme="majorHAnsi" w:eastAsiaTheme="majorEastAsia" w:hAnsiTheme="majorHAnsi" w:cstheme="majorBidi"/>
      <w:bCs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45D4"/>
    <w:pPr>
      <w:keepNext/>
      <w:keepLines/>
      <w:numPr>
        <w:numId w:val="4"/>
      </w:numPr>
      <w:spacing w:before="200" w:after="240"/>
      <w:ind w:left="357" w:hanging="357"/>
      <w:outlineLvl w:val="3"/>
    </w:pPr>
    <w:rPr>
      <w:rFonts w:eastAsiaTheme="majorEastAsia" w:cstheme="majorBidi"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5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5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5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5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5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45D4"/>
    <w:rPr>
      <w:rFonts w:ascii="Berlin Sans FB Demi" w:eastAsiaTheme="majorEastAsia" w:hAnsi="Berlin Sans FB Demi" w:cs="Aharoni"/>
      <w:b/>
      <w:bCs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236FDF"/>
    <w:rPr>
      <w:rFonts w:ascii="Berlin Sans FB Demi" w:hAnsi="Berlin Sans FB Demi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9645D4"/>
    <w:rPr>
      <w:rFonts w:asciiTheme="majorHAnsi" w:eastAsiaTheme="majorEastAsia" w:hAnsiTheme="majorHAnsi" w:cstheme="majorBidi"/>
      <w:bCs/>
    </w:rPr>
  </w:style>
  <w:style w:type="character" w:customStyle="1" w:styleId="Titre4Car">
    <w:name w:val="Titre 4 Car"/>
    <w:basedOn w:val="Policepardfaut"/>
    <w:link w:val="Titre4"/>
    <w:uiPriority w:val="9"/>
    <w:rsid w:val="009645D4"/>
    <w:rPr>
      <w:rFonts w:ascii="Constantia" w:eastAsiaTheme="majorEastAsia" w:hAnsi="Constantia" w:cstheme="majorBidi"/>
      <w:bCs/>
      <w:iCs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2E54F2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E54F2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E54F2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54F2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E54F2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2E54F2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54F2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2E54F2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E54F2"/>
    <w:rPr>
      <w:b/>
      <w:bCs/>
    </w:rPr>
  </w:style>
  <w:style w:type="character" w:styleId="Accentuation">
    <w:name w:val="Emphasis"/>
    <w:basedOn w:val="Policepardfaut"/>
    <w:uiPriority w:val="20"/>
    <w:qFormat/>
    <w:rsid w:val="002E54F2"/>
    <w:rPr>
      <w:i/>
      <w:iCs/>
    </w:rPr>
  </w:style>
  <w:style w:type="paragraph" w:styleId="Sansinterligne">
    <w:name w:val="No Spacing"/>
    <w:link w:val="SansinterligneCar"/>
    <w:uiPriority w:val="1"/>
    <w:qFormat/>
    <w:rsid w:val="002E54F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E54F2"/>
  </w:style>
  <w:style w:type="paragraph" w:styleId="Paragraphedeliste">
    <w:name w:val="List Paragraph"/>
    <w:basedOn w:val="Normal"/>
    <w:uiPriority w:val="34"/>
    <w:qFormat/>
    <w:rsid w:val="002E54F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E54F2"/>
    <w:rPr>
      <w:i/>
      <w:iCs/>
      <w:color w:val="000000" w:themeColor="text1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2E54F2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54F2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54F2"/>
    <w:rPr>
      <w:b/>
      <w:bCs/>
      <w:i/>
      <w:iCs/>
      <w:color w:val="2DA2BF" w:themeColor="accent1"/>
    </w:rPr>
  </w:style>
  <w:style w:type="character" w:styleId="Emphaseple">
    <w:name w:val="Subtle Emphasis"/>
    <w:basedOn w:val="Policepardfaut"/>
    <w:uiPriority w:val="19"/>
    <w:qFormat/>
    <w:rsid w:val="002E54F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E54F2"/>
    <w:rPr>
      <w:b/>
      <w:bCs/>
      <w:i/>
      <w:iCs/>
      <w:color w:val="2DA2BF" w:themeColor="accent1"/>
    </w:rPr>
  </w:style>
  <w:style w:type="character" w:styleId="Rfrenceple">
    <w:name w:val="Subtle Reference"/>
    <w:basedOn w:val="Policepardfaut"/>
    <w:uiPriority w:val="31"/>
    <w:qFormat/>
    <w:rsid w:val="002E54F2"/>
    <w:rPr>
      <w:smallCaps/>
      <w:color w:val="DA1F28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E54F2"/>
    <w:rPr>
      <w:b/>
      <w:bCs/>
      <w:smallCaps/>
      <w:color w:val="DA1F28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E54F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54F2"/>
    <w:pPr>
      <w:outlineLvl w:val="9"/>
    </w:pPr>
    <w:rPr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AD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D34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D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3492"/>
    <w:rPr>
      <w:lang w:val="fr-FR"/>
    </w:rPr>
  </w:style>
  <w:style w:type="table" w:styleId="Grilledutableau">
    <w:name w:val="Table Grid"/>
    <w:basedOn w:val="TableauNormal"/>
    <w:uiPriority w:val="59"/>
    <w:rsid w:val="00964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9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779E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&#233;lie\Google%20Drive\CHEP\Cours\Evaluation.dotx" TargetMode="External"/></Relationships>
</file>

<file path=word/theme/theme1.xml><?xml version="1.0" encoding="utf-8"?>
<a:theme xmlns:a="http://schemas.openxmlformats.org/drawingml/2006/main" name="Thème Offic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Evaluation.dotx</Template>
  <TotalTime>43</TotalTime>
  <Pages>2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Célie</dc:creator>
  <cp:lastModifiedBy>Célie</cp:lastModifiedBy>
  <cp:revision>1</cp:revision>
  <dcterms:created xsi:type="dcterms:W3CDTF">2015-11-24T14:52:00Z</dcterms:created>
  <dcterms:modified xsi:type="dcterms:W3CDTF">2015-11-24T15:35:00Z</dcterms:modified>
</cp:coreProperties>
</file>